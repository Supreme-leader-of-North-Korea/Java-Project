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vertAnchor="text" w:horzAnchor="page" w:tblpX="732" w:tblpY="669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FF17FB" w:rsidRPr="008610E9" w:rsidTr="00FF17FB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F17FB" w:rsidRPr="008610E9" w:rsidRDefault="00FF17FB" w:rsidP="00FF17FB">
            <w:pPr>
              <w:pStyle w:val="Title"/>
              <w:framePr w:hSpace="0" w:wrap="auto" w:vAnchor="margin" w:xAlign="left" w:yAlign="inlin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REPORT</w:t>
            </w:r>
          </w:p>
        </w:tc>
      </w:tr>
    </w:tbl>
    <w:p w:rsidR="00FF17FB" w:rsidRDefault="00FF17FB" w:rsidP="00A91D75">
      <w:pPr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2406B5E5" wp14:editId="307CE9DC">
                <wp:simplePos x="0" y="0"/>
                <wp:positionH relativeFrom="column">
                  <wp:posOffset>-729615</wp:posOffset>
                </wp:positionH>
                <wp:positionV relativeFrom="page">
                  <wp:posOffset>4632306</wp:posOffset>
                </wp:positionV>
                <wp:extent cx="4686935" cy="1570990"/>
                <wp:effectExtent l="0" t="0" r="0" b="0"/>
                <wp:wrapNone/>
                <wp:docPr id="4" name="Rectangle: Single Corner Snipped 4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686935" cy="1570990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C2FCD" id="Rectangle: Single Corner Snipped 4" o:spid="_x0000_s1026" alt="colored rectangle" style="position:absolute;margin-left:-57.45pt;margin-top:364.75pt;width:369.05pt;height:123.7pt;flip:y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" path="m,l3935703,r751232,751232l4686935,1570990,,1570990,,xe" fillcolor="#242852 [3215]" stroked="f">
                <v:path arrowok="t" o:connecttype="custom" o:connectlocs="0,0;3935703,0;4686935,751232;4686935,1570990;0,1570990;0,0" o:connectangles="0,0,0,0,0,0"/>
                <w10:wrap anchory="page"/>
              </v:shape>
            </w:pict>
          </mc:Fallback>
        </mc:AlternateContent>
      </w:r>
      <w:r w:rsidRPr="008610E9">
        <w:rPr>
          <w:rFonts w:ascii="Times New Roman" w:hAnsi="Times New Roman" w:cs="Times New Roman"/>
          <w:noProof/>
          <w:lang w:eastAsia="zh-CN"/>
        </w:rPr>
        <w:drawing>
          <wp:anchor distT="0" distB="0" distL="114300" distR="114300" simplePos="0" relativeHeight="251657216" behindDoc="1" locked="0" layoutInCell="1" allowOverlap="1" wp14:anchorId="7BB3BDB0" wp14:editId="3980FA14">
            <wp:simplePos x="0" y="0"/>
            <wp:positionH relativeFrom="margin">
              <wp:align>left</wp:align>
            </wp:positionH>
            <wp:positionV relativeFrom="page">
              <wp:posOffset>864093</wp:posOffset>
            </wp:positionV>
            <wp:extent cx="5607050" cy="4694555"/>
            <wp:effectExtent l="0" t="0" r="0" b="0"/>
            <wp:wrapNone/>
            <wp:docPr id="11" name="Picture 11" descr="detail of persons hands with scissors, markers, wor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etail of persons hands with scissors, markers, worki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1D75" w:rsidRPr="008610E9">
        <w:rPr>
          <w:rFonts w:ascii="Times New Roman" w:hAnsi="Times New Roman" w:cs="Times New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6192" behindDoc="1" locked="0" layoutInCell="1" allowOverlap="1" wp14:anchorId="6B8171AB" wp14:editId="5FF2ABC0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37C9B" id="Rectangle 2" o:spid="_x0000_s1026" alt="colored rectangle" style="position:absolute;margin-left:-57.6pt;margin-top:49.7pt;width:454.3pt;height:327.55pt;z-index:-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" fillcolor="#4a66ac [3204]" stroked="f" strokeweight="2pt">
                <w10:wrap anchory="page"/>
              </v:rect>
            </w:pict>
          </mc:Fallback>
        </mc:AlternateContent>
      </w: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Pr="00FF17FB" w:rsidRDefault="00FF17FB" w:rsidP="00FF17FB">
      <w:pPr>
        <w:rPr>
          <w:rFonts w:ascii="Times New Roman" w:hAnsi="Times New Roman" w:cs="Times New Roman"/>
        </w:rPr>
      </w:pPr>
    </w:p>
    <w:p w:rsidR="00FF17FB" w:rsidRDefault="00FF17FB" w:rsidP="00FF17FB">
      <w:pPr>
        <w:rPr>
          <w:rFonts w:ascii="Times New Roman" w:hAnsi="Times New Roman" w:cs="Times New Roman"/>
        </w:rPr>
      </w:pPr>
    </w:p>
    <w:p w:rsidR="00FF17FB" w:rsidRDefault="00FF17FB" w:rsidP="00FF17FB">
      <w:pPr>
        <w:rPr>
          <w:rFonts w:ascii="Times New Roman" w:hAnsi="Times New Roman" w:cs="Times New Roman"/>
        </w:rPr>
      </w:pPr>
    </w:p>
    <w:p w:rsidR="00FF17FB" w:rsidRDefault="00FF17FB" w:rsidP="00FF17FB">
      <w:pPr>
        <w:rPr>
          <w:rFonts w:ascii="Times New Roman" w:hAnsi="Times New Roman" w:cs="Times New Roman"/>
        </w:rPr>
      </w:pPr>
    </w:p>
    <w:p w:rsidR="001E59F3" w:rsidRDefault="00FF17FB" w:rsidP="00FD3186">
      <w:pPr>
        <w:tabs>
          <w:tab w:val="left" w:pos="4341"/>
        </w:tabs>
        <w:jc w:val="center"/>
        <w:rPr>
          <w:rFonts w:ascii="Times New Roman" w:hAnsi="Times New Roman" w:cs="Times New Roman"/>
          <w:b/>
          <w:sz w:val="40"/>
        </w:rPr>
      </w:pPr>
      <w:r w:rsidRPr="00FF17FB">
        <w:rPr>
          <w:rFonts w:ascii="Times New Roman" w:hAnsi="Times New Roman" w:cs="Times New Roman"/>
          <w:b/>
          <w:sz w:val="40"/>
        </w:rPr>
        <w:t>OBJECT ORIENTED DESIGN AND PROGRAMMING</w:t>
      </w:r>
    </w:p>
    <w:p w:rsidR="00FD3186" w:rsidRDefault="00FD3186" w:rsidP="00FD3186">
      <w:pPr>
        <w:tabs>
          <w:tab w:val="left" w:pos="4341"/>
        </w:tabs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(2017/2018 SEM 2)</w:t>
      </w:r>
    </w:p>
    <w:p w:rsidR="004673C8" w:rsidRDefault="004673C8" w:rsidP="00FF17FB">
      <w:pPr>
        <w:tabs>
          <w:tab w:val="left" w:pos="4341"/>
        </w:tabs>
        <w:rPr>
          <w:rFonts w:ascii="Times New Roman" w:hAnsi="Times New Roman" w:cs="Times New Roman"/>
          <w:b/>
          <w:sz w:val="40"/>
        </w:rPr>
      </w:pPr>
    </w:p>
    <w:p w:rsidR="004673C8" w:rsidRDefault="004673C8" w:rsidP="00FF17FB">
      <w:pPr>
        <w:tabs>
          <w:tab w:val="left" w:pos="4341"/>
        </w:tabs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Members:</w:t>
      </w:r>
    </w:p>
    <w:p w:rsidR="004673C8" w:rsidRPr="00FF17FB" w:rsidRDefault="004673C8" w:rsidP="00FF17FB">
      <w:pPr>
        <w:tabs>
          <w:tab w:val="left" w:pos="4341"/>
        </w:tabs>
        <w:rPr>
          <w:rFonts w:ascii="Times New Roman" w:hAnsi="Times New Roman" w:cs="Times New Roman"/>
          <w:b/>
          <w:sz w:val="40"/>
        </w:rPr>
      </w:pPr>
      <w:r>
        <w:rPr>
          <w:noProof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888669</wp:posOffset>
            </wp:positionV>
            <wp:extent cx="2328545" cy="882015"/>
            <wp:effectExtent l="0" t="0" r="0" b="0"/>
            <wp:wrapSquare wrapText="bothSides"/>
            <wp:docPr id="1" name="Picture 1" descr="Image result for ntu log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ntu logo 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="Times New Roman" w:eastAsiaTheme="minorHAnsi" w:hAnsi="Times New Roman" w:cs="Times New Roman"/>
          <w:b w:val="0"/>
          <w:bCs w:val="0"/>
          <w:caps w:val="0"/>
          <w:kern w:val="0"/>
          <w:sz w:val="24"/>
        </w:rPr>
        <w:id w:val="-3493403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A368E7" w:rsidRPr="008610E9" w:rsidRDefault="00A368E7">
          <w:pPr>
            <w:pStyle w:val="TOCHeading"/>
            <w:rPr>
              <w:rFonts w:ascii="Times New Roman" w:hAnsi="Times New Roman" w:cs="Times New Roman"/>
            </w:rPr>
          </w:pPr>
          <w:r w:rsidRPr="008610E9">
            <w:rPr>
              <w:rFonts w:ascii="Times New Roman" w:hAnsi="Times New Roman" w:cs="Times New Roman"/>
            </w:rPr>
            <w:t>Contents</w:t>
          </w:r>
        </w:p>
        <w:p w:rsidR="007343C6" w:rsidRDefault="00A368E7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eastAsia="zh-SG"/>
            </w:rPr>
          </w:pPr>
          <w:r w:rsidRPr="008610E9">
            <w:rPr>
              <w:rFonts w:ascii="Times New Roman" w:hAnsi="Times New Roman" w:cs="Times New Roman"/>
            </w:rPr>
            <w:fldChar w:fldCharType="begin"/>
          </w:r>
          <w:r w:rsidRPr="008610E9">
            <w:rPr>
              <w:rFonts w:ascii="Times New Roman" w:hAnsi="Times New Roman" w:cs="Times New Roman"/>
            </w:rPr>
            <w:instrText xml:space="preserve"> TOC \o "1-3" \h \z \u </w:instrText>
          </w:r>
          <w:r w:rsidRPr="008610E9">
            <w:rPr>
              <w:rFonts w:ascii="Times New Roman" w:hAnsi="Times New Roman" w:cs="Times New Roman"/>
            </w:rPr>
            <w:fldChar w:fldCharType="separate"/>
          </w:r>
          <w:hyperlink w:anchor="_Toc510461166" w:history="1">
            <w:r w:rsidR="007343C6" w:rsidRPr="00DA579C">
              <w:rPr>
                <w:rStyle w:val="Hyperlink"/>
                <w:rFonts w:ascii="Times New Roman" w:hAnsi="Times New Roman" w:cs="Times New Roman"/>
              </w:rPr>
              <w:t>APPENDIX B</w:t>
            </w:r>
            <w:r w:rsidR="007343C6">
              <w:rPr>
                <w:webHidden/>
              </w:rPr>
              <w:tab/>
            </w:r>
            <w:r w:rsidR="007343C6">
              <w:rPr>
                <w:webHidden/>
              </w:rPr>
              <w:fldChar w:fldCharType="begin"/>
            </w:r>
            <w:r w:rsidR="007343C6">
              <w:rPr>
                <w:webHidden/>
              </w:rPr>
              <w:instrText xml:space="preserve"> PAGEREF _Toc510461166 \h </w:instrText>
            </w:r>
            <w:r w:rsidR="007343C6">
              <w:rPr>
                <w:webHidden/>
              </w:rPr>
            </w:r>
            <w:r w:rsidR="007343C6">
              <w:rPr>
                <w:webHidden/>
              </w:rPr>
              <w:fldChar w:fldCharType="separate"/>
            </w:r>
            <w:r w:rsidR="007343C6">
              <w:rPr>
                <w:webHidden/>
              </w:rPr>
              <w:t>3</w:t>
            </w:r>
            <w:r w:rsidR="007343C6">
              <w:rPr>
                <w:webHidden/>
              </w:rPr>
              <w:fldChar w:fldCharType="end"/>
            </w:r>
          </w:hyperlink>
        </w:p>
        <w:p w:rsidR="007343C6" w:rsidRDefault="00FD4E3B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eastAsia="zh-SG"/>
            </w:rPr>
          </w:pPr>
          <w:hyperlink w:anchor="_Toc510461167" w:history="1">
            <w:r w:rsidR="007343C6" w:rsidRPr="00DA579C">
              <w:rPr>
                <w:rStyle w:val="Hyperlink"/>
                <w:rFonts w:ascii="Times New Roman" w:hAnsi="Times New Roman" w:cs="Times New Roman"/>
              </w:rPr>
              <w:t>UML CLASS DIAGRAM</w:t>
            </w:r>
            <w:r w:rsidR="007343C6">
              <w:rPr>
                <w:webHidden/>
              </w:rPr>
              <w:tab/>
            </w:r>
            <w:r w:rsidR="007343C6">
              <w:rPr>
                <w:webHidden/>
              </w:rPr>
              <w:fldChar w:fldCharType="begin"/>
            </w:r>
            <w:r w:rsidR="007343C6">
              <w:rPr>
                <w:webHidden/>
              </w:rPr>
              <w:instrText xml:space="preserve"> PAGEREF _Toc510461167 \h </w:instrText>
            </w:r>
            <w:r w:rsidR="007343C6">
              <w:rPr>
                <w:webHidden/>
              </w:rPr>
            </w:r>
            <w:r w:rsidR="007343C6">
              <w:rPr>
                <w:webHidden/>
              </w:rPr>
              <w:fldChar w:fldCharType="separate"/>
            </w:r>
            <w:r w:rsidR="007343C6">
              <w:rPr>
                <w:webHidden/>
              </w:rPr>
              <w:t>4</w:t>
            </w:r>
            <w:r w:rsidR="007343C6">
              <w:rPr>
                <w:webHidden/>
              </w:rPr>
              <w:fldChar w:fldCharType="end"/>
            </w:r>
          </w:hyperlink>
        </w:p>
        <w:p w:rsidR="007343C6" w:rsidRDefault="00FD4E3B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0461168" w:history="1">
            <w:r w:rsidR="007343C6" w:rsidRPr="00DA579C">
              <w:rPr>
                <w:rStyle w:val="Hyperlink"/>
                <w:rFonts w:ascii="Times New Roman" w:hAnsi="Times New Roman" w:cs="Times New Roman"/>
                <w:noProof/>
              </w:rPr>
              <w:t>abc</w:t>
            </w:r>
            <w:r w:rsidR="007343C6">
              <w:rPr>
                <w:noProof/>
                <w:webHidden/>
              </w:rPr>
              <w:tab/>
            </w:r>
            <w:r w:rsidR="007343C6">
              <w:rPr>
                <w:noProof/>
                <w:webHidden/>
              </w:rPr>
              <w:fldChar w:fldCharType="begin"/>
            </w:r>
            <w:r w:rsidR="007343C6">
              <w:rPr>
                <w:noProof/>
                <w:webHidden/>
              </w:rPr>
              <w:instrText xml:space="preserve"> PAGEREF _Toc510461168 \h </w:instrText>
            </w:r>
            <w:r w:rsidR="007343C6">
              <w:rPr>
                <w:noProof/>
                <w:webHidden/>
              </w:rPr>
            </w:r>
            <w:r w:rsidR="007343C6">
              <w:rPr>
                <w:noProof/>
                <w:webHidden/>
              </w:rPr>
              <w:fldChar w:fldCharType="separate"/>
            </w:r>
            <w:r w:rsidR="007343C6">
              <w:rPr>
                <w:noProof/>
                <w:webHidden/>
              </w:rPr>
              <w:t>4</w:t>
            </w:r>
            <w:r w:rsidR="007343C6">
              <w:rPr>
                <w:noProof/>
                <w:webHidden/>
              </w:rPr>
              <w:fldChar w:fldCharType="end"/>
            </w:r>
          </w:hyperlink>
        </w:p>
        <w:p w:rsidR="007343C6" w:rsidRDefault="00FD4E3B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eastAsia="zh-SG"/>
            </w:rPr>
          </w:pPr>
          <w:hyperlink w:anchor="_Toc510461169" w:history="1">
            <w:r w:rsidR="007343C6" w:rsidRPr="00DA579C">
              <w:rPr>
                <w:rStyle w:val="Hyperlink"/>
                <w:rFonts w:ascii="Times New Roman" w:hAnsi="Times New Roman" w:cs="Times New Roman"/>
              </w:rPr>
              <w:t>UML SEQUENCE DIAGRAM</w:t>
            </w:r>
            <w:r w:rsidR="007343C6">
              <w:rPr>
                <w:webHidden/>
              </w:rPr>
              <w:tab/>
            </w:r>
            <w:r w:rsidR="007343C6">
              <w:rPr>
                <w:webHidden/>
              </w:rPr>
              <w:fldChar w:fldCharType="begin"/>
            </w:r>
            <w:r w:rsidR="007343C6">
              <w:rPr>
                <w:webHidden/>
              </w:rPr>
              <w:instrText xml:space="preserve"> PAGEREF _Toc510461169 \h </w:instrText>
            </w:r>
            <w:r w:rsidR="007343C6">
              <w:rPr>
                <w:webHidden/>
              </w:rPr>
            </w:r>
            <w:r w:rsidR="007343C6">
              <w:rPr>
                <w:webHidden/>
              </w:rPr>
              <w:fldChar w:fldCharType="separate"/>
            </w:r>
            <w:r w:rsidR="007343C6">
              <w:rPr>
                <w:webHidden/>
              </w:rPr>
              <w:t>5</w:t>
            </w:r>
            <w:r w:rsidR="007343C6">
              <w:rPr>
                <w:webHidden/>
              </w:rPr>
              <w:fldChar w:fldCharType="end"/>
            </w:r>
          </w:hyperlink>
        </w:p>
        <w:p w:rsidR="007343C6" w:rsidRDefault="00FD4E3B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eastAsia="zh-SG"/>
            </w:rPr>
          </w:pPr>
          <w:hyperlink w:anchor="_Toc510461170" w:history="1">
            <w:r w:rsidR="007343C6" w:rsidRPr="00DA579C">
              <w:rPr>
                <w:rStyle w:val="Hyperlink"/>
                <w:rFonts w:ascii="Times New Roman" w:hAnsi="Times New Roman" w:cs="Times New Roman"/>
              </w:rPr>
              <w:t>OO DESIGN CONSIDERATION</w:t>
            </w:r>
            <w:r w:rsidR="007343C6">
              <w:rPr>
                <w:webHidden/>
              </w:rPr>
              <w:tab/>
            </w:r>
            <w:r w:rsidR="007343C6">
              <w:rPr>
                <w:webHidden/>
              </w:rPr>
              <w:fldChar w:fldCharType="begin"/>
            </w:r>
            <w:r w:rsidR="007343C6">
              <w:rPr>
                <w:webHidden/>
              </w:rPr>
              <w:instrText xml:space="preserve"> PAGEREF _Toc510461170 \h </w:instrText>
            </w:r>
            <w:r w:rsidR="007343C6">
              <w:rPr>
                <w:webHidden/>
              </w:rPr>
            </w:r>
            <w:r w:rsidR="007343C6">
              <w:rPr>
                <w:webHidden/>
              </w:rPr>
              <w:fldChar w:fldCharType="separate"/>
            </w:r>
            <w:r w:rsidR="007343C6">
              <w:rPr>
                <w:webHidden/>
              </w:rPr>
              <w:t>6</w:t>
            </w:r>
            <w:r w:rsidR="007343C6">
              <w:rPr>
                <w:webHidden/>
              </w:rPr>
              <w:fldChar w:fldCharType="end"/>
            </w:r>
          </w:hyperlink>
        </w:p>
        <w:p w:rsidR="007343C6" w:rsidRDefault="00FD4E3B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0461171" w:history="1">
            <w:r w:rsidR="007343C6" w:rsidRPr="00DA579C">
              <w:rPr>
                <w:rStyle w:val="Hyperlink"/>
                <w:rFonts w:ascii="Times New Roman" w:hAnsi="Times New Roman" w:cs="Times New Roman"/>
                <w:noProof/>
              </w:rPr>
              <w:t>SRP – Single Responsibility Principle.</w:t>
            </w:r>
            <w:r w:rsidR="007343C6">
              <w:rPr>
                <w:noProof/>
                <w:webHidden/>
              </w:rPr>
              <w:tab/>
            </w:r>
            <w:r w:rsidR="007343C6">
              <w:rPr>
                <w:noProof/>
                <w:webHidden/>
              </w:rPr>
              <w:fldChar w:fldCharType="begin"/>
            </w:r>
            <w:r w:rsidR="007343C6">
              <w:rPr>
                <w:noProof/>
                <w:webHidden/>
              </w:rPr>
              <w:instrText xml:space="preserve"> PAGEREF _Toc510461171 \h </w:instrText>
            </w:r>
            <w:r w:rsidR="007343C6">
              <w:rPr>
                <w:noProof/>
                <w:webHidden/>
              </w:rPr>
            </w:r>
            <w:r w:rsidR="007343C6">
              <w:rPr>
                <w:noProof/>
                <w:webHidden/>
              </w:rPr>
              <w:fldChar w:fldCharType="separate"/>
            </w:r>
            <w:r w:rsidR="007343C6">
              <w:rPr>
                <w:noProof/>
                <w:webHidden/>
              </w:rPr>
              <w:t>6</w:t>
            </w:r>
            <w:r w:rsidR="007343C6">
              <w:rPr>
                <w:noProof/>
                <w:webHidden/>
              </w:rPr>
              <w:fldChar w:fldCharType="end"/>
            </w:r>
          </w:hyperlink>
        </w:p>
        <w:p w:rsidR="007343C6" w:rsidRDefault="00FD4E3B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0461172" w:history="1">
            <w:r w:rsidR="007343C6" w:rsidRPr="00DA579C">
              <w:rPr>
                <w:rStyle w:val="Hyperlink"/>
                <w:rFonts w:ascii="Times New Roman" w:hAnsi="Times New Roman" w:cs="Times New Roman"/>
                <w:noProof/>
              </w:rPr>
              <w:t>OCP – Open/Closed Principle.</w:t>
            </w:r>
            <w:r w:rsidR="007343C6">
              <w:rPr>
                <w:noProof/>
                <w:webHidden/>
              </w:rPr>
              <w:tab/>
            </w:r>
            <w:r w:rsidR="007343C6">
              <w:rPr>
                <w:noProof/>
                <w:webHidden/>
              </w:rPr>
              <w:fldChar w:fldCharType="begin"/>
            </w:r>
            <w:r w:rsidR="007343C6">
              <w:rPr>
                <w:noProof/>
                <w:webHidden/>
              </w:rPr>
              <w:instrText xml:space="preserve"> PAGEREF _Toc510461172 \h </w:instrText>
            </w:r>
            <w:r w:rsidR="007343C6">
              <w:rPr>
                <w:noProof/>
                <w:webHidden/>
              </w:rPr>
            </w:r>
            <w:r w:rsidR="007343C6">
              <w:rPr>
                <w:noProof/>
                <w:webHidden/>
              </w:rPr>
              <w:fldChar w:fldCharType="separate"/>
            </w:r>
            <w:r w:rsidR="007343C6">
              <w:rPr>
                <w:noProof/>
                <w:webHidden/>
              </w:rPr>
              <w:t>6</w:t>
            </w:r>
            <w:r w:rsidR="007343C6">
              <w:rPr>
                <w:noProof/>
                <w:webHidden/>
              </w:rPr>
              <w:fldChar w:fldCharType="end"/>
            </w:r>
          </w:hyperlink>
        </w:p>
        <w:p w:rsidR="007343C6" w:rsidRDefault="00FD4E3B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0461173" w:history="1">
            <w:r w:rsidR="007343C6" w:rsidRPr="00DA579C">
              <w:rPr>
                <w:rStyle w:val="Hyperlink"/>
                <w:rFonts w:ascii="Times New Roman" w:hAnsi="Times New Roman" w:cs="Times New Roman"/>
                <w:noProof/>
              </w:rPr>
              <w:t>LSP – Liskov Substitution Principle.</w:t>
            </w:r>
            <w:r w:rsidR="007343C6">
              <w:rPr>
                <w:noProof/>
                <w:webHidden/>
              </w:rPr>
              <w:tab/>
            </w:r>
            <w:r w:rsidR="007343C6">
              <w:rPr>
                <w:noProof/>
                <w:webHidden/>
              </w:rPr>
              <w:fldChar w:fldCharType="begin"/>
            </w:r>
            <w:r w:rsidR="007343C6">
              <w:rPr>
                <w:noProof/>
                <w:webHidden/>
              </w:rPr>
              <w:instrText xml:space="preserve"> PAGEREF _Toc510461173 \h </w:instrText>
            </w:r>
            <w:r w:rsidR="007343C6">
              <w:rPr>
                <w:noProof/>
                <w:webHidden/>
              </w:rPr>
            </w:r>
            <w:r w:rsidR="007343C6">
              <w:rPr>
                <w:noProof/>
                <w:webHidden/>
              </w:rPr>
              <w:fldChar w:fldCharType="separate"/>
            </w:r>
            <w:r w:rsidR="007343C6">
              <w:rPr>
                <w:noProof/>
                <w:webHidden/>
              </w:rPr>
              <w:t>6</w:t>
            </w:r>
            <w:r w:rsidR="007343C6">
              <w:rPr>
                <w:noProof/>
                <w:webHidden/>
              </w:rPr>
              <w:fldChar w:fldCharType="end"/>
            </w:r>
          </w:hyperlink>
        </w:p>
        <w:p w:rsidR="007343C6" w:rsidRDefault="00FD4E3B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0461174" w:history="1">
            <w:r w:rsidR="007343C6" w:rsidRPr="00DA579C">
              <w:rPr>
                <w:rStyle w:val="Hyperlink"/>
                <w:rFonts w:ascii="Times New Roman" w:hAnsi="Times New Roman" w:cs="Times New Roman"/>
                <w:noProof/>
              </w:rPr>
              <w:t>ISP – Interface Segregation Principle.</w:t>
            </w:r>
            <w:r w:rsidR="007343C6">
              <w:rPr>
                <w:noProof/>
                <w:webHidden/>
              </w:rPr>
              <w:tab/>
            </w:r>
            <w:r w:rsidR="007343C6">
              <w:rPr>
                <w:noProof/>
                <w:webHidden/>
              </w:rPr>
              <w:fldChar w:fldCharType="begin"/>
            </w:r>
            <w:r w:rsidR="007343C6">
              <w:rPr>
                <w:noProof/>
                <w:webHidden/>
              </w:rPr>
              <w:instrText xml:space="preserve"> PAGEREF _Toc510461174 \h </w:instrText>
            </w:r>
            <w:r w:rsidR="007343C6">
              <w:rPr>
                <w:noProof/>
                <w:webHidden/>
              </w:rPr>
            </w:r>
            <w:r w:rsidR="007343C6">
              <w:rPr>
                <w:noProof/>
                <w:webHidden/>
              </w:rPr>
              <w:fldChar w:fldCharType="separate"/>
            </w:r>
            <w:r w:rsidR="007343C6">
              <w:rPr>
                <w:noProof/>
                <w:webHidden/>
              </w:rPr>
              <w:t>6</w:t>
            </w:r>
            <w:r w:rsidR="007343C6">
              <w:rPr>
                <w:noProof/>
                <w:webHidden/>
              </w:rPr>
              <w:fldChar w:fldCharType="end"/>
            </w:r>
          </w:hyperlink>
        </w:p>
        <w:p w:rsidR="007343C6" w:rsidRDefault="00FD4E3B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 w:val="22"/>
              <w:szCs w:val="22"/>
              <w:lang w:eastAsia="zh-SG"/>
            </w:rPr>
          </w:pPr>
          <w:hyperlink w:anchor="_Toc510461175" w:history="1">
            <w:r w:rsidR="007343C6" w:rsidRPr="00DA579C">
              <w:rPr>
                <w:rStyle w:val="Hyperlink"/>
                <w:rFonts w:ascii="Times New Roman" w:hAnsi="Times New Roman" w:cs="Times New Roman"/>
                <w:noProof/>
              </w:rPr>
              <w:t>DIP – Dependency Inversion Principle.</w:t>
            </w:r>
            <w:r w:rsidR="007343C6">
              <w:rPr>
                <w:noProof/>
                <w:webHidden/>
              </w:rPr>
              <w:tab/>
            </w:r>
            <w:r w:rsidR="007343C6">
              <w:rPr>
                <w:noProof/>
                <w:webHidden/>
              </w:rPr>
              <w:fldChar w:fldCharType="begin"/>
            </w:r>
            <w:r w:rsidR="007343C6">
              <w:rPr>
                <w:noProof/>
                <w:webHidden/>
              </w:rPr>
              <w:instrText xml:space="preserve"> PAGEREF _Toc510461175 \h </w:instrText>
            </w:r>
            <w:r w:rsidR="007343C6">
              <w:rPr>
                <w:noProof/>
                <w:webHidden/>
              </w:rPr>
            </w:r>
            <w:r w:rsidR="007343C6">
              <w:rPr>
                <w:noProof/>
                <w:webHidden/>
              </w:rPr>
              <w:fldChar w:fldCharType="separate"/>
            </w:r>
            <w:r w:rsidR="007343C6">
              <w:rPr>
                <w:noProof/>
                <w:webHidden/>
              </w:rPr>
              <w:t>6</w:t>
            </w:r>
            <w:r w:rsidR="007343C6">
              <w:rPr>
                <w:noProof/>
                <w:webHidden/>
              </w:rPr>
              <w:fldChar w:fldCharType="end"/>
            </w:r>
          </w:hyperlink>
        </w:p>
        <w:p w:rsidR="007343C6" w:rsidRDefault="00FD4E3B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eastAsia="zh-SG"/>
            </w:rPr>
          </w:pPr>
          <w:hyperlink w:anchor="_Toc510461176" w:history="1">
            <w:r w:rsidR="007343C6" w:rsidRPr="00DA579C">
              <w:rPr>
                <w:rStyle w:val="Hyperlink"/>
                <w:rFonts w:ascii="Times New Roman" w:hAnsi="Times New Roman" w:cs="Times New Roman"/>
              </w:rPr>
              <w:t>TESTING</w:t>
            </w:r>
            <w:r w:rsidR="007343C6">
              <w:rPr>
                <w:webHidden/>
              </w:rPr>
              <w:tab/>
            </w:r>
            <w:r w:rsidR="007343C6">
              <w:rPr>
                <w:webHidden/>
              </w:rPr>
              <w:fldChar w:fldCharType="begin"/>
            </w:r>
            <w:r w:rsidR="007343C6">
              <w:rPr>
                <w:webHidden/>
              </w:rPr>
              <w:instrText xml:space="preserve"> PAGEREF _Toc510461176 \h </w:instrText>
            </w:r>
            <w:r w:rsidR="007343C6">
              <w:rPr>
                <w:webHidden/>
              </w:rPr>
            </w:r>
            <w:r w:rsidR="007343C6">
              <w:rPr>
                <w:webHidden/>
              </w:rPr>
              <w:fldChar w:fldCharType="separate"/>
            </w:r>
            <w:r w:rsidR="007343C6">
              <w:rPr>
                <w:webHidden/>
              </w:rPr>
              <w:t>7</w:t>
            </w:r>
            <w:r w:rsidR="007343C6">
              <w:rPr>
                <w:webHidden/>
              </w:rPr>
              <w:fldChar w:fldCharType="end"/>
            </w:r>
          </w:hyperlink>
        </w:p>
        <w:p w:rsidR="00A368E7" w:rsidRPr="008610E9" w:rsidRDefault="00A368E7">
          <w:pPr>
            <w:rPr>
              <w:rFonts w:ascii="Times New Roman" w:hAnsi="Times New Roman" w:cs="Times New Roman"/>
            </w:rPr>
          </w:pPr>
          <w:r w:rsidRPr="008610E9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2F54C7" w:rsidRPr="008610E9" w:rsidRDefault="002F54C7" w:rsidP="002F54C7">
      <w:pPr>
        <w:pStyle w:val="Heading1"/>
        <w:rPr>
          <w:rFonts w:ascii="Times New Roman" w:hAnsi="Times New Roman" w:cs="Times New Roman"/>
        </w:rPr>
      </w:pPr>
      <w:bookmarkStart w:id="0" w:name="_Toc510461166"/>
      <w:r w:rsidRPr="008610E9">
        <w:rPr>
          <w:rFonts w:ascii="Times New Roman" w:hAnsi="Times New Roman" w:cs="Times New Roman"/>
        </w:rPr>
        <w:lastRenderedPageBreak/>
        <w:t>APPENDIX B</w:t>
      </w:r>
      <w:bookmarkEnd w:id="0"/>
    </w:p>
    <w:p w:rsidR="002F54C7" w:rsidRPr="008610E9" w:rsidRDefault="002F54C7" w:rsidP="002F54C7">
      <w:pPr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</w:rPr>
        <w:t>Declaration of Original Work</w:t>
      </w:r>
    </w:p>
    <w:p w:rsidR="002F54C7" w:rsidRPr="008610E9" w:rsidRDefault="002F54C7" w:rsidP="002F54C7">
      <w:pPr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</w:rPr>
        <w:t>We hereby declare that the attached group assignment has been researched, undertaken, completed and submitted as a collective effort by the group members listed below.</w:t>
      </w:r>
    </w:p>
    <w:p w:rsidR="002F54C7" w:rsidRPr="008610E9" w:rsidRDefault="002F54C7" w:rsidP="002F54C7">
      <w:pPr>
        <w:rPr>
          <w:rFonts w:ascii="Times New Roman" w:hAnsi="Times New Roman" w:cs="Times New Roman"/>
        </w:rPr>
      </w:pPr>
    </w:p>
    <w:p w:rsidR="002F54C7" w:rsidRPr="008610E9" w:rsidRDefault="002F54C7" w:rsidP="002F54C7">
      <w:pPr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</w:rPr>
        <w:t>We have honored the principles of academic integrity and have upheld Student Code of Academic Conduct in the completion of this work.</w:t>
      </w:r>
    </w:p>
    <w:p w:rsidR="002F54C7" w:rsidRPr="008610E9" w:rsidRDefault="002F54C7" w:rsidP="002F54C7">
      <w:pPr>
        <w:rPr>
          <w:rFonts w:ascii="Times New Roman" w:hAnsi="Times New Roman" w:cs="Times New Roman"/>
        </w:rPr>
      </w:pPr>
    </w:p>
    <w:p w:rsidR="002F54C7" w:rsidRPr="008610E9" w:rsidRDefault="002F54C7" w:rsidP="002F54C7">
      <w:pPr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</w:rPr>
        <w:t>We understand that if plagiarism is found in the assignment, then lower marks or no marks will be awarded for the assessed work. In addition, disciplinary actions may be taken.</w:t>
      </w:r>
    </w:p>
    <w:p w:rsidR="002F54C7" w:rsidRPr="008610E9" w:rsidRDefault="002F54C7" w:rsidP="002F54C7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81"/>
        <w:gridCol w:w="2481"/>
        <w:gridCol w:w="2482"/>
        <w:gridCol w:w="2482"/>
      </w:tblGrid>
      <w:tr w:rsidR="002F54C7" w:rsidRPr="008610E9" w:rsidTr="003830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  <w:r w:rsidRPr="008610E9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  <w:r w:rsidRPr="008610E9">
              <w:rPr>
                <w:rFonts w:ascii="Times New Roman" w:hAnsi="Times New Roman" w:cs="Times New Roman"/>
              </w:rPr>
              <w:t>Course</w:t>
            </w:r>
          </w:p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  <w:r w:rsidRPr="008610E9">
              <w:rPr>
                <w:rFonts w:ascii="Times New Roman" w:hAnsi="Times New Roman" w:cs="Times New Roman"/>
              </w:rPr>
              <w:t>(CE2002 or CZ2002)</w:t>
            </w: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  <w:r w:rsidRPr="008610E9">
              <w:rPr>
                <w:rFonts w:ascii="Times New Roman" w:hAnsi="Times New Roman" w:cs="Times New Roman"/>
              </w:rPr>
              <w:t>Lab Group</w:t>
            </w: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  <w:r w:rsidRPr="008610E9">
              <w:rPr>
                <w:rFonts w:ascii="Times New Roman" w:hAnsi="Times New Roman" w:cs="Times New Roman"/>
              </w:rPr>
              <w:t>Signature/Date</w:t>
            </w:r>
          </w:p>
        </w:tc>
      </w:tr>
      <w:tr w:rsidR="002F54C7" w:rsidRPr="008610E9" w:rsidTr="0038306E"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</w:tr>
      <w:tr w:rsidR="002F54C7" w:rsidRPr="008610E9" w:rsidTr="0038306E"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</w:tr>
      <w:tr w:rsidR="002F54C7" w:rsidRPr="008610E9" w:rsidTr="0038306E"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</w:tr>
      <w:tr w:rsidR="002F54C7" w:rsidRPr="008610E9" w:rsidTr="0038306E"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1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82" w:type="dxa"/>
          </w:tcPr>
          <w:p w:rsidR="002F54C7" w:rsidRPr="008610E9" w:rsidRDefault="002F54C7" w:rsidP="0038306E">
            <w:pPr>
              <w:rPr>
                <w:rFonts w:ascii="Times New Roman" w:hAnsi="Times New Roman" w:cs="Times New Roman"/>
              </w:rPr>
            </w:pPr>
          </w:p>
        </w:tc>
      </w:tr>
    </w:tbl>
    <w:p w:rsidR="002F54C7" w:rsidRPr="008610E9" w:rsidRDefault="002F54C7" w:rsidP="002F54C7">
      <w:pPr>
        <w:rPr>
          <w:rFonts w:ascii="Times New Roman" w:hAnsi="Times New Roman" w:cs="Times New Roman"/>
        </w:rPr>
      </w:pPr>
    </w:p>
    <w:p w:rsidR="002F54C7" w:rsidRPr="008610E9" w:rsidRDefault="002F54C7" w:rsidP="002F54C7">
      <w:pPr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</w:rPr>
        <w:t>Important notes:</w:t>
      </w:r>
    </w:p>
    <w:p w:rsidR="002F54C7" w:rsidRPr="00504458" w:rsidRDefault="002F54C7" w:rsidP="00504458">
      <w:pPr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</w:rPr>
        <w:t>1. Name must EXACTLY MATCH the one printed on your Matriculation Card.</w:t>
      </w:r>
      <w:r w:rsidRPr="008610E9">
        <w:rPr>
          <w:rFonts w:ascii="Times New Roman" w:hAnsi="Times New Roman" w:cs="Times New Roman"/>
        </w:rPr>
        <w:br w:type="page"/>
      </w:r>
    </w:p>
    <w:p w:rsidR="00184B35" w:rsidRPr="008610E9" w:rsidRDefault="00677E8A" w:rsidP="00A3667A">
      <w:pPr>
        <w:pStyle w:val="Heading1"/>
        <w:rPr>
          <w:rFonts w:ascii="Times New Roman" w:hAnsi="Times New Roman" w:cs="Times New Roman"/>
        </w:rPr>
      </w:pPr>
      <w:bookmarkStart w:id="1" w:name="_Toc510461167"/>
      <w:r w:rsidRPr="008610E9">
        <w:rPr>
          <w:rFonts w:ascii="Times New Roman" w:hAnsi="Times New Roman" w:cs="Times New Roman"/>
        </w:rPr>
        <w:lastRenderedPageBreak/>
        <w:t>UML CLASS DIAGRAM</w:t>
      </w:r>
      <w:bookmarkEnd w:id="1"/>
    </w:p>
    <w:p w:rsidR="005E3BA6" w:rsidRPr="008610E9" w:rsidRDefault="0094242D" w:rsidP="0014574F">
      <w:pPr>
        <w:pStyle w:val="Heading2"/>
        <w:rPr>
          <w:rFonts w:ascii="Times New Roman" w:hAnsi="Times New Roman" w:cs="Times New Roman"/>
        </w:rPr>
      </w:pPr>
      <w:bookmarkStart w:id="2" w:name="_Toc510461168"/>
      <w:r w:rsidRPr="008610E9">
        <w:rPr>
          <w:rFonts w:ascii="Times New Roman" w:hAnsi="Times New Roman" w:cs="Times New Roman"/>
        </w:rPr>
        <w:t>abc</w:t>
      </w:r>
      <w:bookmarkEnd w:id="2"/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94242D" w:rsidRPr="008610E9" w:rsidRDefault="0094242D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5E3BA6" w:rsidP="005E3BA6">
      <w:pPr>
        <w:rPr>
          <w:rFonts w:ascii="Times New Roman" w:hAnsi="Times New Roman" w:cs="Times New Roman"/>
        </w:rPr>
      </w:pPr>
    </w:p>
    <w:p w:rsidR="005E3BA6" w:rsidRPr="008610E9" w:rsidRDefault="004B70E1" w:rsidP="005E3BA6">
      <w:pPr>
        <w:pStyle w:val="Heading1"/>
        <w:rPr>
          <w:rFonts w:ascii="Times New Roman" w:hAnsi="Times New Roman" w:cs="Times New Roman"/>
        </w:rPr>
      </w:pPr>
      <w:bookmarkStart w:id="3" w:name="_Toc510461169"/>
      <w:r w:rsidRPr="008610E9">
        <w:rPr>
          <w:rFonts w:ascii="Times New Roman" w:hAnsi="Times New Roman" w:cs="Times New Roman"/>
        </w:rPr>
        <w:lastRenderedPageBreak/>
        <w:t>UML SEQUENCE DIAGRAM</w:t>
      </w:r>
      <w:bookmarkEnd w:id="3"/>
    </w:p>
    <w:p w:rsidR="00952630" w:rsidRPr="008610E9" w:rsidRDefault="00952630" w:rsidP="005E3BA6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5E3BA6" w:rsidRPr="008610E9" w:rsidRDefault="005E3BA6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952630" w:rsidRPr="008610E9" w:rsidRDefault="00952630" w:rsidP="00952630">
      <w:pPr>
        <w:rPr>
          <w:rFonts w:ascii="Times New Roman" w:hAnsi="Times New Roman" w:cs="Times New Roman"/>
        </w:rPr>
      </w:pPr>
    </w:p>
    <w:p w:rsidR="00F23BDC" w:rsidRPr="008610E9" w:rsidRDefault="00AF6556" w:rsidP="00F23BDC">
      <w:pPr>
        <w:pStyle w:val="Heading1"/>
        <w:rPr>
          <w:rFonts w:ascii="Times New Roman" w:hAnsi="Times New Roman" w:cs="Times New Roman"/>
        </w:rPr>
      </w:pPr>
      <w:bookmarkStart w:id="4" w:name="_Toc510461170"/>
      <w:r>
        <w:rPr>
          <w:noProof/>
          <w:lang w:eastAsia="zh-CN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margin">
                  <wp:posOffset>2522303</wp:posOffset>
                </wp:positionH>
                <wp:positionV relativeFrom="paragraph">
                  <wp:posOffset>1618211</wp:posOffset>
                </wp:positionV>
                <wp:extent cx="1133475" cy="1163320"/>
                <wp:effectExtent l="0" t="0" r="28575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1163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F6556" w:rsidRPr="00AF6556" w:rsidRDefault="00AF6556" w:rsidP="00AF6556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AF6556">
                              <w:rPr>
                                <w:b/>
                              </w:rPr>
                              <w:t>SDLC</w:t>
                            </w:r>
                          </w:p>
                          <w:p w:rsidR="00AF6556" w:rsidRDefault="00AF6556" w:rsidP="00AF6556">
                            <w:pPr>
                              <w:jc w:val="center"/>
                            </w:pPr>
                            <w:r>
                              <w:t>Software Development Lifecycle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98.6pt;margin-top:127.4pt;width:89.25pt;height:91.6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">
                <v:textbox>
                  <w:txbxContent>
                    <w:p w:rsidR="00AF6556" w:rsidRPr="00AF6556" w:rsidRDefault="00AF6556" w:rsidP="00AF6556">
                      <w:pPr>
                        <w:jc w:val="center"/>
                        <w:rPr>
                          <w:b/>
                        </w:rPr>
                      </w:pPr>
                      <w:r w:rsidRPr="00AF6556">
                        <w:rPr>
                          <w:b/>
                        </w:rPr>
                        <w:t>SDLC</w:t>
                      </w:r>
                    </w:p>
                    <w:p w:rsidR="00AF6556" w:rsidRDefault="00AF6556" w:rsidP="00AF6556">
                      <w:pPr>
                        <w:jc w:val="center"/>
                      </w:pPr>
                      <w:r>
                        <w:t>Software Development Lifecycle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zh-CN"/>
        </w:rPr>
        <w:drawing>
          <wp:anchor distT="0" distB="0" distL="114300" distR="114300" simplePos="0" relativeHeight="251655167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519876</wp:posOffset>
            </wp:positionV>
            <wp:extent cx="6507480" cy="3211830"/>
            <wp:effectExtent l="0" t="0" r="0" b="26670"/>
            <wp:wrapSquare wrapText="bothSides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BDC" w:rsidRPr="008610E9">
        <w:rPr>
          <w:rFonts w:ascii="Times New Roman" w:hAnsi="Times New Roman" w:cs="Times New Roman"/>
        </w:rPr>
        <w:t>O</w:t>
      </w:r>
      <w:r w:rsidR="00F23BDC">
        <w:rPr>
          <w:rFonts w:ascii="Times New Roman" w:hAnsi="Times New Roman" w:cs="Times New Roman"/>
        </w:rPr>
        <w:t>bject oriented design concepts</w:t>
      </w:r>
    </w:p>
    <w:p w:rsidR="005D6112" w:rsidRDefault="005D6112" w:rsidP="005D6112"/>
    <w:p w:rsidR="005D6112" w:rsidRDefault="005D6112" w:rsidP="005D6112"/>
    <w:p w:rsidR="005D6112" w:rsidRDefault="009D1CEB" w:rsidP="005D6112">
      <w:r>
        <w:t>Software Development Life Cycle is a</w:t>
      </w:r>
      <w:r w:rsidR="00837330">
        <w:t xml:space="preserve"> well </w:t>
      </w:r>
      <w:r>
        <w:t xml:space="preserve">defined, structured sequence of stages to develop the intended software product.  </w:t>
      </w:r>
      <w:r w:rsidR="008F056E">
        <w:t>Requirement and planning analysis allows the group members to evaluate various technical approaches that can be followed to implement the Hotel Reservation and Payment System successfully.</w:t>
      </w:r>
      <w:r w:rsidR="00070D6E">
        <w:t xml:space="preserve"> A key component of a successful software is to have good design.</w:t>
      </w:r>
      <w:r w:rsidR="00DA6EB1">
        <w:t xml:space="preserve"> It clearly defines all the architectural communication modules and data flow</w:t>
      </w:r>
      <w:r w:rsidR="00B7124D">
        <w:t xml:space="preserve">. It is a fundamental to Evolution stage where easy plug and play to the software allows extendibility, reusability and </w:t>
      </w:r>
      <w:r w:rsidR="00C03994">
        <w:t>portability.</w:t>
      </w:r>
    </w:p>
    <w:p w:rsidR="005D6112" w:rsidRPr="005D6112" w:rsidRDefault="005D6112" w:rsidP="005D6112"/>
    <w:p w:rsidR="005D432A" w:rsidRDefault="005D432A" w:rsidP="00F23BDC">
      <w:pPr>
        <w:pStyle w:val="Heading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</w:p>
    <w:p w:rsidR="005D432A" w:rsidRDefault="005D432A" w:rsidP="005D432A"/>
    <w:p w:rsidR="005D432A" w:rsidRDefault="005D432A" w:rsidP="005D432A"/>
    <w:p w:rsidR="005D432A" w:rsidRDefault="005D432A" w:rsidP="005D432A"/>
    <w:p w:rsidR="005D432A" w:rsidRPr="005D432A" w:rsidRDefault="005D432A" w:rsidP="005D432A"/>
    <w:p w:rsidR="00F23BDC" w:rsidRDefault="00F23BDC" w:rsidP="00F23BDC">
      <w:pPr>
        <w:pStyle w:val="Heading2"/>
        <w:rPr>
          <w:rFonts w:ascii="Times New Roman" w:hAnsi="Times New Roman" w:cs="Times New Roman"/>
        </w:rPr>
      </w:pPr>
      <w:r w:rsidRPr="00F13392">
        <w:rPr>
          <w:rFonts w:ascii="Times New Roman" w:hAnsi="Times New Roman" w:cs="Times New Roman"/>
        </w:rPr>
        <w:lastRenderedPageBreak/>
        <w:t>Abstraction</w:t>
      </w:r>
    </w:p>
    <w:p w:rsidR="00FA16D0" w:rsidRDefault="00FA16D0" w:rsidP="00FA16D0">
      <w:r>
        <w:t>In Object-Oriented</w:t>
      </w:r>
      <w:r w:rsidR="0084134C">
        <w:t>(OO)</w:t>
      </w:r>
      <w:r>
        <w:t xml:space="preserve"> technology, thinking in terms of objects perspective, it is the initial step to identify the essential characteristic of an object </w:t>
      </w:r>
      <w:r w:rsidR="00DA6E02">
        <w:t>, include state, attributes and behaviors related to the object.</w:t>
      </w:r>
    </w:p>
    <w:p w:rsidR="000170C6" w:rsidRDefault="000170C6" w:rsidP="00FA16D0"/>
    <w:p w:rsidR="000170C6" w:rsidRDefault="00353765" w:rsidP="000170C6">
      <w:pPr>
        <w:keepNext/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A93061" wp14:editId="61B1E9C7">
                <wp:simplePos x="0" y="0"/>
                <wp:positionH relativeFrom="column">
                  <wp:posOffset>3537585</wp:posOffset>
                </wp:positionH>
                <wp:positionV relativeFrom="paragraph">
                  <wp:posOffset>1724536</wp:posOffset>
                </wp:positionV>
                <wp:extent cx="2677160" cy="635"/>
                <wp:effectExtent l="0" t="0" r="0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7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1189A" w:rsidRPr="00247F1C" w:rsidRDefault="0071189A" w:rsidP="0071189A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4"/>
                                <w:szCs w:val="20"/>
                                <w:lang w:eastAsia="zh-CN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6540F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:</w:t>
                            </w:r>
                            <w:r w:rsidR="00081762">
                              <w:t xml:space="preserve"> </w:t>
                            </w:r>
                            <w:r>
                              <w:t>Room entity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A93061" id="Text Box 7" o:spid="_x0000_s1027" type="#_x0000_t202" style="position:absolute;margin-left:278.55pt;margin-top:135.8pt;width:210.8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" stroked="f">
                <v:textbox style="mso-fit-shape-to-text:t" inset="0,0,0,0">
                  <w:txbxContent>
                    <w:p w:rsidR="0071189A" w:rsidRPr="00247F1C" w:rsidRDefault="0071189A" w:rsidP="0071189A">
                      <w:pPr>
                        <w:pStyle w:val="Caption"/>
                        <w:rPr>
                          <w:noProof/>
                          <w:color w:val="000000" w:themeColor="text1"/>
                          <w:sz w:val="24"/>
                          <w:szCs w:val="20"/>
                          <w:lang w:eastAsia="zh-CN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6540F">
                          <w:rPr>
                            <w:noProof/>
                          </w:rPr>
                          <w:t>1</w:t>
                        </w:r>
                      </w:fldSimple>
                      <w:r>
                        <w:t>:</w:t>
                      </w:r>
                      <w:r w:rsidR="00081762">
                        <w:t xml:space="preserve"> </w:t>
                      </w:r>
                      <w:r>
                        <w:t>Room entity class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75DFC">
        <w:rPr>
          <w:noProof/>
          <w:lang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3525710</wp:posOffset>
            </wp:positionH>
            <wp:positionV relativeFrom="paragraph">
              <wp:posOffset>7620</wp:posOffset>
            </wp:positionV>
            <wp:extent cx="2677795" cy="1612265"/>
            <wp:effectExtent l="0" t="0" r="8255" b="698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0C6">
        <w:rPr>
          <w:noProof/>
          <w:lang w:eastAsia="zh-CN"/>
        </w:rPr>
        <w:drawing>
          <wp:inline distT="0" distB="0" distL="0" distR="0" wp14:anchorId="5EC6C5A5" wp14:editId="0A99441B">
            <wp:extent cx="2487881" cy="1712967"/>
            <wp:effectExtent l="0" t="0" r="825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7881" cy="171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89A" w:rsidRPr="0071189A">
        <w:rPr>
          <w:noProof/>
          <w:lang w:eastAsia="zh-CN"/>
        </w:rPr>
        <w:t xml:space="preserve"> </w:t>
      </w:r>
    </w:p>
    <w:p w:rsidR="000170C6" w:rsidRDefault="000170C6" w:rsidP="000170C6">
      <w:pPr>
        <w:pStyle w:val="Caption"/>
      </w:pPr>
      <w:r>
        <w:t xml:space="preserve">Figure </w:t>
      </w:r>
      <w:fldSimple w:instr=" SEQ Figure \* ARABIC ">
        <w:r w:rsidR="0026540F">
          <w:rPr>
            <w:noProof/>
          </w:rPr>
          <w:t>2</w:t>
        </w:r>
      </w:fldSimple>
      <w:r>
        <w:t>:Guest entity class</w:t>
      </w:r>
    </w:p>
    <w:p w:rsidR="005D6112" w:rsidRDefault="005D6112" w:rsidP="005D6112"/>
    <w:p w:rsidR="005D6112" w:rsidRDefault="005D6112" w:rsidP="005D6112">
      <w:pPr>
        <w:pStyle w:val="Heading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Encapsulation / Information Hiding</w:t>
      </w:r>
    </w:p>
    <w:p w:rsidR="006470E7" w:rsidRDefault="006470E7" w:rsidP="006470E7">
      <w:r>
        <w:t xml:space="preserve">Encapsulation build a barrier to </w:t>
      </w:r>
      <w:r w:rsidR="00F2337E">
        <w:t>protect</w:t>
      </w:r>
      <w:r>
        <w:t xml:space="preserve"> an objects private data.</w:t>
      </w:r>
      <w:r w:rsidR="00F2337E">
        <w:t xml:space="preserve"> In good OO design, an object should only reveal the interface that other object needs to use.</w:t>
      </w:r>
      <w:r w:rsidR="00BB2EF4">
        <w:t xml:space="preserve"> Information hiding is major part of encapsulation to avoid unnecessary modification to the data.</w:t>
      </w:r>
      <w:r w:rsidR="006F6003">
        <w:t xml:space="preserve"> For example </w:t>
      </w:r>
      <w:r w:rsidR="006F6003" w:rsidRPr="006F6003">
        <w:rPr>
          <w:i/>
        </w:rPr>
        <w:t>Guest</w:t>
      </w:r>
      <w:r w:rsidR="006F6003">
        <w:rPr>
          <w:i/>
        </w:rPr>
        <w:t xml:space="preserve"> </w:t>
      </w:r>
      <w:r w:rsidR="006F6003">
        <w:t xml:space="preserve">class with private attributes such as name and address and modification are only available through </w:t>
      </w:r>
      <w:r w:rsidR="00334402">
        <w:t xml:space="preserve">getters and </w:t>
      </w:r>
      <w:r w:rsidR="004506C8">
        <w:t>mutator</w:t>
      </w:r>
      <w:r w:rsidR="00334402">
        <w:t xml:space="preserve"> methods.</w:t>
      </w:r>
      <w:r w:rsidR="008B2DCA">
        <w:t xml:space="preserve"> Robust classes are design with encapsulation in mind that is within control.</w:t>
      </w:r>
    </w:p>
    <w:p w:rsidR="0006441A" w:rsidRPr="006F6003" w:rsidRDefault="00DB7469" w:rsidP="006470E7">
      <w:r>
        <w:rPr>
          <w:noProof/>
          <w:lang w:eastAsia="zh-CN"/>
        </w:rPr>
        <mc:AlternateContent>
          <mc:Choice Requires="wpg">
            <w:drawing>
              <wp:inline distT="0" distB="0" distL="0" distR="0">
                <wp:extent cx="5441315" cy="1711960"/>
                <wp:effectExtent l="0" t="0" r="6985" b="2540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1314" cy="1711960"/>
                          <a:chOff x="0" y="0"/>
                          <a:chExt cx="5441461" cy="171196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16346" y="10571"/>
                            <a:ext cx="2825115" cy="1671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7620" cy="1711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C09DDB" id="Group 10" o:spid="_x0000_s1026" style="width:428.45pt;height:134.8pt;mso-position-horizontal-relative:char;mso-position-vertical-relative:line" coordsize="54414,171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left:26163;top:105;width:28251;height:167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NeTfDAAAA2gAAAA8AAABkcnMvZG93bnJldi54bWxEj09rAjEUxO+C3yE8oTfNVqjo1ij+oaXF&#10;U9ceenxsnpu1m5dlk7rx2zeC4HGYmd8wy3W0jbhQ52vHCp4nGQji0umaKwXfx7fxHIQPyBobx6Tg&#10;Sh7Wq+Fgibl2PX/RpQiVSBD2OSowIbS5lL40ZNFPXEucvJPrLIYku0rqDvsEt42cZtlMWqw5LRhs&#10;aWeo/C3+rILPeH0/6E3Pcbs4/+yLmfEvx6jU0yhuXkEEiuERvrc/tIIF3K6kGyB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U15N8MAAADaAAAADwAAAAAAAAAAAAAAAACf&#10;AgAAZHJzL2Rvd25yZXYueG1sUEsFBgAAAAAEAAQA9wAAAI8DAAAAAA==&#10;">
                  <v:imagedata r:id="rId19" o:title=""/>
                  <v:path arrowok="t"/>
                </v:shape>
                <v:shape id="Picture 8" o:spid="_x0000_s1028" type="#_x0000_t75" style="position:absolute;width:25476;height:171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lNXi+AAAA2gAAAA8AAABkcnMvZG93bnJldi54bWxETzurwjAU3gX/QziCi2hqB7lUo4giOrj4&#10;WLodm2NbbE5KE2vuv78ZhDt+fO/VJphG9NS52rKC+SwBQVxYXXOp4H47TH9AOI+ssbFMCn7JwWY9&#10;HKww0/bDF+qvvhQxhF2GCirv20xKV1Rk0M1sSxy5p+0M+gi7UuoOPzHcNDJNkoU0WHNsqLClXUXF&#10;6/o2Co6382O+wJDvn7ns27QO6SS/KDUehe0ShKfg/8Vf90kriFvjlXgD5PoP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alNXi+AAAA2gAAAA8AAAAAAAAAAAAAAAAAnwIAAGRy&#10;cy9kb3ducmV2LnhtbFBLBQYAAAAABAAEAPcAAACKAwAAAAA=&#10;">
                  <v:imagedata r:id="rId20" o:title=""/>
                  <v:path arrowok="t"/>
                </v:shape>
                <w10:anchorlock/>
              </v:group>
            </w:pict>
          </mc:Fallback>
        </mc:AlternateContent>
      </w:r>
    </w:p>
    <w:p w:rsidR="0026540F" w:rsidRDefault="0026540F" w:rsidP="0026540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: </w:t>
      </w:r>
      <w:r w:rsidRPr="00BE43B0">
        <w:t>Guest entity class</w:t>
      </w:r>
      <w:r w:rsidR="00DB7469">
        <w:t xml:space="preserve"> with code implementation</w:t>
      </w:r>
    </w:p>
    <w:p w:rsidR="006F6003" w:rsidRDefault="006F6003" w:rsidP="006470E7"/>
    <w:p w:rsidR="0006441A" w:rsidRDefault="0006441A" w:rsidP="006470E7"/>
    <w:p w:rsidR="006F6003" w:rsidRDefault="006F6003" w:rsidP="006470E7"/>
    <w:p w:rsidR="006F6003" w:rsidRPr="006470E7" w:rsidRDefault="006F6003" w:rsidP="006470E7"/>
    <w:p w:rsidR="005D6112" w:rsidRPr="005D6112" w:rsidRDefault="005D6112" w:rsidP="005D6112"/>
    <w:p w:rsidR="00F23BDC" w:rsidRDefault="00F23BDC" w:rsidP="00F23BDC">
      <w:pPr>
        <w:pStyle w:val="Heading2"/>
        <w:rPr>
          <w:rFonts w:ascii="Times New Roman" w:hAnsi="Times New Roman" w:cs="Times New Roman"/>
        </w:rPr>
      </w:pPr>
      <w:r w:rsidRPr="00F13392">
        <w:rPr>
          <w:rFonts w:ascii="Times New Roman" w:hAnsi="Times New Roman" w:cs="Times New Roman"/>
        </w:rPr>
        <w:lastRenderedPageBreak/>
        <w:t>Inheritance</w:t>
      </w:r>
    </w:p>
    <w:p w:rsidR="00524D3A" w:rsidRPr="00524D3A" w:rsidRDefault="00524D3A" w:rsidP="00524D3A">
      <w:r>
        <w:t>It is a power mechanism allow a class to inherit the attributes and methods of parent class.</w:t>
      </w:r>
      <w:r w:rsidR="00006B9A">
        <w:t xml:space="preserve"> </w:t>
      </w:r>
      <w:r w:rsidR="00A61D98">
        <w:t>Some</w:t>
      </w:r>
      <w:r w:rsidR="00006B9A">
        <w:t xml:space="preserve"> of the advantage is reduce in code </w:t>
      </w:r>
      <w:r w:rsidR="00A61D98">
        <w:t>duplication</w:t>
      </w:r>
      <w:bookmarkStart w:id="5" w:name="_GoBack"/>
      <w:bookmarkEnd w:id="5"/>
      <w:r w:rsidR="00A61D98">
        <w:t xml:space="preserve">, extracting commonalities of various classes. For example </w:t>
      </w:r>
    </w:p>
    <w:p w:rsidR="008B2DCA" w:rsidRDefault="008B2DCA" w:rsidP="008B2DCA"/>
    <w:p w:rsidR="008B2DCA" w:rsidRDefault="008B2DCA" w:rsidP="008B2DCA"/>
    <w:p w:rsidR="008B2DCA" w:rsidRPr="008B2DCA" w:rsidRDefault="008B2DCA" w:rsidP="008B2DCA"/>
    <w:p w:rsidR="00F23BDC" w:rsidRPr="00F13392" w:rsidRDefault="00F23BDC" w:rsidP="00F23BDC">
      <w:pPr>
        <w:pStyle w:val="Heading2"/>
        <w:rPr>
          <w:rFonts w:ascii="Times New Roman" w:hAnsi="Times New Roman" w:cs="Times New Roman"/>
        </w:rPr>
      </w:pPr>
      <w:r w:rsidRPr="00F13392">
        <w:rPr>
          <w:rFonts w:ascii="Times New Roman" w:hAnsi="Times New Roman" w:cs="Times New Roman"/>
        </w:rPr>
        <w:t>Polymorphism</w:t>
      </w:r>
    </w:p>
    <w:p w:rsidR="00F23BDC" w:rsidRPr="00F23BDC" w:rsidRDefault="00F23BDC" w:rsidP="00F23BDC"/>
    <w:p w:rsidR="00F23BDC" w:rsidRDefault="00F23BDC" w:rsidP="00952630">
      <w:pPr>
        <w:pStyle w:val="Heading1"/>
        <w:rPr>
          <w:rFonts w:ascii="Times New Roman" w:hAnsi="Times New Roman" w:cs="Times New Roman"/>
        </w:rPr>
      </w:pPr>
    </w:p>
    <w:p w:rsidR="00952630" w:rsidRPr="008610E9" w:rsidRDefault="00952630" w:rsidP="00952630">
      <w:pPr>
        <w:pStyle w:val="Heading1"/>
        <w:rPr>
          <w:rFonts w:ascii="Times New Roman" w:hAnsi="Times New Roman" w:cs="Times New Roman"/>
        </w:rPr>
      </w:pPr>
      <w:r w:rsidRPr="008610E9">
        <w:rPr>
          <w:rFonts w:ascii="Times New Roman" w:hAnsi="Times New Roman" w:cs="Times New Roman"/>
        </w:rPr>
        <w:lastRenderedPageBreak/>
        <w:t>OO DESIGN CONSIDERATION</w:t>
      </w:r>
      <w:bookmarkEnd w:id="4"/>
    </w:p>
    <w:p w:rsidR="002E3739" w:rsidRPr="008610E9" w:rsidRDefault="002E3739" w:rsidP="002E3739">
      <w:pPr>
        <w:pStyle w:val="Heading2"/>
        <w:rPr>
          <w:rFonts w:ascii="Times New Roman" w:hAnsi="Times New Roman" w:cs="Times New Roman"/>
        </w:rPr>
      </w:pPr>
      <w:bookmarkStart w:id="6" w:name="_Toc510461171"/>
      <w:r w:rsidRPr="008610E9">
        <w:rPr>
          <w:rFonts w:ascii="Times New Roman" w:hAnsi="Times New Roman" w:cs="Times New Roman"/>
        </w:rPr>
        <w:t>SRP – Single Responsibility Principle.</w:t>
      </w:r>
      <w:bookmarkEnd w:id="6"/>
    </w:p>
    <w:p w:rsidR="002E3739" w:rsidRPr="008610E9" w:rsidRDefault="002E3739" w:rsidP="002E3739">
      <w:pPr>
        <w:pStyle w:val="Heading2"/>
        <w:rPr>
          <w:rFonts w:ascii="Times New Roman" w:hAnsi="Times New Roman" w:cs="Times New Roman"/>
        </w:rPr>
      </w:pPr>
      <w:bookmarkStart w:id="7" w:name="_Toc510461172"/>
      <w:r w:rsidRPr="008610E9">
        <w:rPr>
          <w:rFonts w:ascii="Times New Roman" w:hAnsi="Times New Roman" w:cs="Times New Roman"/>
        </w:rPr>
        <w:t>OCP – Open/Closed Principle.</w:t>
      </w:r>
      <w:bookmarkEnd w:id="7"/>
    </w:p>
    <w:p w:rsidR="002E3739" w:rsidRPr="008610E9" w:rsidRDefault="002E3739" w:rsidP="002E3739">
      <w:pPr>
        <w:pStyle w:val="Heading2"/>
        <w:rPr>
          <w:rFonts w:ascii="Times New Roman" w:hAnsi="Times New Roman" w:cs="Times New Roman"/>
        </w:rPr>
      </w:pPr>
      <w:bookmarkStart w:id="8" w:name="_Toc510461173"/>
      <w:r w:rsidRPr="008610E9">
        <w:rPr>
          <w:rFonts w:ascii="Times New Roman" w:hAnsi="Times New Roman" w:cs="Times New Roman"/>
        </w:rPr>
        <w:t>LSP – Liskov Substitution Principle.</w:t>
      </w:r>
      <w:bookmarkEnd w:id="8"/>
    </w:p>
    <w:p w:rsidR="002E3739" w:rsidRPr="008610E9" w:rsidRDefault="002E3739" w:rsidP="002E3739">
      <w:pPr>
        <w:pStyle w:val="Heading2"/>
        <w:rPr>
          <w:rFonts w:ascii="Times New Roman" w:hAnsi="Times New Roman" w:cs="Times New Roman"/>
        </w:rPr>
      </w:pPr>
      <w:bookmarkStart w:id="9" w:name="_Toc510461174"/>
      <w:r w:rsidRPr="008610E9">
        <w:rPr>
          <w:rFonts w:ascii="Times New Roman" w:hAnsi="Times New Roman" w:cs="Times New Roman"/>
        </w:rPr>
        <w:t>ISP – Interface Segregation Principle.</w:t>
      </w:r>
      <w:bookmarkEnd w:id="9"/>
    </w:p>
    <w:p w:rsidR="00EA14B0" w:rsidRPr="008610E9" w:rsidRDefault="002E3739" w:rsidP="002E3739">
      <w:pPr>
        <w:pStyle w:val="Heading2"/>
        <w:rPr>
          <w:rFonts w:ascii="Times New Roman" w:hAnsi="Times New Roman" w:cs="Times New Roman"/>
        </w:rPr>
      </w:pPr>
      <w:bookmarkStart w:id="10" w:name="_Toc510461175"/>
      <w:r w:rsidRPr="008610E9">
        <w:rPr>
          <w:rFonts w:ascii="Times New Roman" w:hAnsi="Times New Roman" w:cs="Times New Roman"/>
        </w:rPr>
        <w:t>DIP – Dependency Inversion Principle.</w:t>
      </w:r>
      <w:bookmarkEnd w:id="10"/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2E3739" w:rsidRPr="008610E9" w:rsidRDefault="002E3739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89194E" w:rsidRPr="008610E9" w:rsidRDefault="0089194E" w:rsidP="00EA14B0">
      <w:pPr>
        <w:rPr>
          <w:rFonts w:ascii="Times New Roman" w:hAnsi="Times New Roman" w:cs="Times New Roman"/>
        </w:rPr>
      </w:pPr>
    </w:p>
    <w:p w:rsidR="0089194E" w:rsidRPr="008610E9" w:rsidRDefault="0089194E" w:rsidP="00EA14B0">
      <w:pPr>
        <w:rPr>
          <w:rFonts w:ascii="Times New Roman" w:hAnsi="Times New Roman" w:cs="Times New Roman"/>
        </w:rPr>
      </w:pPr>
    </w:p>
    <w:p w:rsidR="0089194E" w:rsidRPr="008610E9" w:rsidRDefault="0089194E" w:rsidP="0089194E">
      <w:pPr>
        <w:pStyle w:val="Heading1"/>
        <w:rPr>
          <w:rFonts w:ascii="Times New Roman" w:hAnsi="Times New Roman" w:cs="Times New Roman"/>
        </w:rPr>
      </w:pPr>
      <w:bookmarkStart w:id="11" w:name="_Toc510461176"/>
      <w:r w:rsidRPr="008610E9">
        <w:rPr>
          <w:rFonts w:ascii="Times New Roman" w:hAnsi="Times New Roman" w:cs="Times New Roman"/>
        </w:rPr>
        <w:lastRenderedPageBreak/>
        <w:t>TESTING</w:t>
      </w:r>
      <w:bookmarkEnd w:id="11"/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p w:rsidR="00EA14B0" w:rsidRPr="008610E9" w:rsidRDefault="00EA14B0" w:rsidP="00EA14B0">
      <w:pPr>
        <w:rPr>
          <w:rFonts w:ascii="Times New Roman" w:hAnsi="Times New Roman" w:cs="Times New Roman"/>
        </w:rPr>
      </w:pPr>
    </w:p>
    <w:sectPr w:rsidR="00EA14B0" w:rsidRPr="008610E9" w:rsidSect="00CB27A1">
      <w:headerReference w:type="default" r:id="rId21"/>
      <w:pgSz w:w="12240" w:h="15840" w:code="1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D4E3B" w:rsidRDefault="00FD4E3B" w:rsidP="00A91D75">
      <w:r>
        <w:separator/>
      </w:r>
    </w:p>
  </w:endnote>
  <w:endnote w:type="continuationSeparator" w:id="0">
    <w:p w:rsidR="00FD4E3B" w:rsidRDefault="00FD4E3B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D4E3B" w:rsidRDefault="00FD4E3B" w:rsidP="00A91D75">
      <w:r>
        <w:separator/>
      </w:r>
    </w:p>
  </w:footnote>
  <w:footnote w:type="continuationSeparator" w:id="0">
    <w:p w:rsidR="00FD4E3B" w:rsidRDefault="00FD4E3B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:rsidTr="00A7217A">
      <w:trPr>
        <w:trHeight w:val="1060"/>
      </w:trPr>
      <w:tc>
        <w:tcPr>
          <w:tcW w:w="5861" w:type="dxa"/>
        </w:tcPr>
        <w:p w:rsidR="008759A8" w:rsidRDefault="008759A8" w:rsidP="00A7217A">
          <w:pPr>
            <w:pStyle w:val="Header"/>
            <w:spacing w:after="0"/>
          </w:pPr>
          <w:r w:rsidRPr="008759A8">
            <w:rPr>
              <w:noProof/>
              <w:lang w:eastAsia="zh-CN"/>
            </w:rPr>
            <mc:AlternateContent>
              <mc:Choice Requires="wps">
                <w:drawing>
                  <wp:inline distT="0" distB="0" distL="0" distR="0" wp14:anchorId="210F1B06" wp14:editId="5B8C667B">
                    <wp:extent cx="1442085" cy="0"/>
                    <wp:effectExtent l="19050" t="19050" r="24765" b="38100"/>
                    <wp:docPr id="17" name="Straight Connector 17" descr="straight lin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47EB5903" id="Straight Connector 17" o:spid="_x0000_s1026" alt="straight line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" strokecolor="black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:rsidR="008759A8" w:rsidRDefault="00D476F7" w:rsidP="00A7217A">
          <w:pPr>
            <w:pStyle w:val="Header"/>
            <w:spacing w:after="0"/>
            <w:jc w:val="right"/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4446A74" wp14:editId="3FB4C1F4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476F7" w:rsidRPr="00D476F7" w:rsidRDefault="00D476F7" w:rsidP="00D476F7">
                                <w:pPr>
                                  <w:pStyle w:val="Subtitle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 w:rsidR="00A61D98">
                                  <w:rPr>
                                    <w:noProof/>
                                    <w:color w:val="FFFFFF" w:themeColor="background1"/>
                                  </w:rPr>
                                  <w:t>8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4446A7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8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" filled="f" stroked="f" strokeweight=".5pt">
                    <v:textbox inset="0,0,0,0">
                      <w:txbxContent>
                        <w:p w:rsidR="00D476F7" w:rsidRPr="00D476F7" w:rsidRDefault="00D476F7" w:rsidP="00D476F7">
                          <w:pPr>
                            <w:pStyle w:val="Subtitle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A61D98">
                            <w:rPr>
                              <w:noProof/>
                              <w:color w:val="FFFFFF" w:themeColor="background1"/>
                            </w:rPr>
                            <w:t>8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eastAsia="zh-CN"/>
            </w:rPr>
            <mc:AlternateContent>
              <mc:Choice Requires="wps">
                <w:drawing>
                  <wp:inline distT="0" distB="0" distL="0" distR="0" wp14:anchorId="14817101" wp14:editId="44D8F227">
                    <wp:extent cx="1191260" cy="398780"/>
                    <wp:effectExtent l="0" t="0" r="8890" b="1270"/>
                    <wp:docPr id="15" name="Rectangle: Single Corner Snipped 15" descr="colored 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8759A8" w:rsidRPr="008759A8" w:rsidRDefault="008759A8" w:rsidP="008759A8">
                                <w:pPr>
                                  <w:pStyle w:val="Subtitle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4817101" id="Rectangle: Single Corner Snipped 15" o:spid="_x0000_s1027" alt="colored rectangle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" adj="-11796480,,5400" path="m,l991870,r199390,199390l1191260,398780,,398780,,xe" fillcolor="#242852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:rsidR="008759A8" w:rsidRPr="008759A8" w:rsidRDefault="008759A8" w:rsidP="008759A8">
                          <w:pPr>
                            <w:pStyle w:val="Subtitle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4A66AC" w:themeColor="accent1"/>
      </w:rPr>
    </w:lvl>
  </w:abstractNum>
  <w:abstractNum w:abstractNumId="3" w15:restartNumberingAfterBreak="0">
    <w:nsid w:val="23C32B9D"/>
    <w:multiLevelType w:val="hybridMultilevel"/>
    <w:tmpl w:val="6614790A"/>
    <w:lvl w:ilvl="0" w:tplc="EAB6DB1A">
      <w:start w:val="1"/>
      <w:numFmt w:val="bullet"/>
      <w:pStyle w:val="ListNumber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617C14EB"/>
    <w:multiLevelType w:val="multilevel"/>
    <w:tmpl w:val="B0B20D5A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4A66AC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4A66AC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4A66AC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4A66AC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4A66AC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4A66AC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4A66AC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4A66AC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4A66AC" w:themeColor="accent1"/>
      </w:rPr>
    </w:lvl>
  </w:abstractNum>
  <w:abstractNum w:abstractNumId="10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4A66AC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4A66AC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4A66AC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4A66AC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4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1"/>
  </w:num>
  <w:num w:numId="10">
    <w:abstractNumId w:val="9"/>
  </w:num>
  <w:num w:numId="11">
    <w:abstractNumId w:val="9"/>
    <w:lvlOverride w:ilvl="0">
      <w:lvl w:ilvl="0">
        <w:start w:val="1"/>
        <w:numFmt w:val="bullet"/>
        <w:pStyle w:val="ListBullet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4A66AC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4A66AC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4A66AC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4A66AC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4A66AC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4A66AC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4A66AC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4A66AC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4A66AC" w:themeColor="accent1"/>
        </w:rPr>
      </w:lvl>
    </w:lvlOverride>
  </w:num>
  <w:num w:numId="12">
    <w:abstractNumId w:val="9"/>
  </w:num>
  <w:num w:numId="13">
    <w:abstractNumId w:val="9"/>
  </w:num>
  <w:num w:numId="14">
    <w:abstractNumId w:val="9"/>
    <w:lvlOverride w:ilvl="0">
      <w:lvl w:ilvl="0">
        <w:start w:val="1"/>
        <w:numFmt w:val="bullet"/>
        <w:pStyle w:val="ListBullet"/>
        <w:lvlText w:val="•"/>
        <w:lvlJc w:val="left"/>
        <w:pPr>
          <w:ind w:left="360" w:hanging="360"/>
        </w:pPr>
        <w:rPr>
          <w:rFonts w:ascii="Cambria" w:hAnsi="Cambria" w:hint="default"/>
          <w:color w:val="4A66AC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4A66AC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4A66AC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4A66AC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4A66AC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4A66AC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4A66AC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4A66AC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4A66AC" w:themeColor="accent1"/>
        </w:rPr>
      </w:lvl>
    </w:lvlOverride>
  </w:num>
  <w:num w:numId="15">
    <w:abstractNumId w:val="9"/>
    <w:lvlOverride w:ilvl="0">
      <w:lvl w:ilvl="0">
        <w:start w:val="1"/>
        <w:numFmt w:val="bullet"/>
        <w:pStyle w:val="ListBullet"/>
        <w:lvlText w:val="•"/>
        <w:lvlJc w:val="left"/>
        <w:pPr>
          <w:ind w:left="648" w:hanging="360"/>
        </w:pPr>
        <w:rPr>
          <w:rFonts w:ascii="Cambria" w:hAnsi="Cambria" w:hint="default"/>
          <w:color w:val="4A66AC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4A66AC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4A66AC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4A66AC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4A66AC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4A66AC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4A66AC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4A66AC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4A66AC" w:themeColor="accent1"/>
        </w:rPr>
      </w:lvl>
    </w:lvlOverride>
  </w:num>
  <w:num w:numId="1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6"/>
  </w:num>
  <w:num w:numId="21">
    <w:abstractNumId w:val="8"/>
  </w:num>
  <w:num w:numId="22">
    <w:abstractNumId w:val="5"/>
  </w:num>
  <w:num w:numId="23">
    <w:abstractNumId w:val="3"/>
  </w:num>
  <w:num w:numId="24">
    <w:abstractNumId w:val="1"/>
  </w:num>
  <w:num w:numId="25">
    <w:abstractNumId w:val="7"/>
  </w:num>
  <w:num w:numId="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38FC"/>
    <w:rsid w:val="00000C24"/>
    <w:rsid w:val="00006B9A"/>
    <w:rsid w:val="000170C6"/>
    <w:rsid w:val="0002111D"/>
    <w:rsid w:val="0006441A"/>
    <w:rsid w:val="00070D6E"/>
    <w:rsid w:val="00081762"/>
    <w:rsid w:val="000C1D97"/>
    <w:rsid w:val="000C4968"/>
    <w:rsid w:val="00107DB6"/>
    <w:rsid w:val="00124C9D"/>
    <w:rsid w:val="0014574F"/>
    <w:rsid w:val="00184B35"/>
    <w:rsid w:val="001865F2"/>
    <w:rsid w:val="001E59F3"/>
    <w:rsid w:val="002063EE"/>
    <w:rsid w:val="00226FF2"/>
    <w:rsid w:val="0026540F"/>
    <w:rsid w:val="002E3739"/>
    <w:rsid w:val="002F54C7"/>
    <w:rsid w:val="00334402"/>
    <w:rsid w:val="003375DF"/>
    <w:rsid w:val="00342438"/>
    <w:rsid w:val="00353765"/>
    <w:rsid w:val="00372C70"/>
    <w:rsid w:val="00373DC9"/>
    <w:rsid w:val="00375DFC"/>
    <w:rsid w:val="003F429C"/>
    <w:rsid w:val="00410BD1"/>
    <w:rsid w:val="004506C8"/>
    <w:rsid w:val="004673C8"/>
    <w:rsid w:val="004B28CC"/>
    <w:rsid w:val="004B70E1"/>
    <w:rsid w:val="00504458"/>
    <w:rsid w:val="00524D3A"/>
    <w:rsid w:val="00577305"/>
    <w:rsid w:val="00593115"/>
    <w:rsid w:val="005B051E"/>
    <w:rsid w:val="005B3F3C"/>
    <w:rsid w:val="005C2E0B"/>
    <w:rsid w:val="005D10F3"/>
    <w:rsid w:val="005D3D2C"/>
    <w:rsid w:val="005D432A"/>
    <w:rsid w:val="005D6112"/>
    <w:rsid w:val="005E1FC1"/>
    <w:rsid w:val="005E3BA6"/>
    <w:rsid w:val="006152E6"/>
    <w:rsid w:val="006470E7"/>
    <w:rsid w:val="00677E8A"/>
    <w:rsid w:val="006B6A90"/>
    <w:rsid w:val="006C6EC7"/>
    <w:rsid w:val="006F6003"/>
    <w:rsid w:val="0070288F"/>
    <w:rsid w:val="0071189A"/>
    <w:rsid w:val="007343C6"/>
    <w:rsid w:val="00760843"/>
    <w:rsid w:val="007738FC"/>
    <w:rsid w:val="007B0DFA"/>
    <w:rsid w:val="007D1E68"/>
    <w:rsid w:val="007E5E59"/>
    <w:rsid w:val="00823D33"/>
    <w:rsid w:val="00837330"/>
    <w:rsid w:val="0084134C"/>
    <w:rsid w:val="008610E9"/>
    <w:rsid w:val="008759A8"/>
    <w:rsid w:val="0089194E"/>
    <w:rsid w:val="008A03F2"/>
    <w:rsid w:val="008B2DCA"/>
    <w:rsid w:val="008B46AB"/>
    <w:rsid w:val="008D38D7"/>
    <w:rsid w:val="008E707B"/>
    <w:rsid w:val="008F056E"/>
    <w:rsid w:val="009210A6"/>
    <w:rsid w:val="00924378"/>
    <w:rsid w:val="0094242D"/>
    <w:rsid w:val="00944D7A"/>
    <w:rsid w:val="00952630"/>
    <w:rsid w:val="0096608A"/>
    <w:rsid w:val="009A0F76"/>
    <w:rsid w:val="009D1CEB"/>
    <w:rsid w:val="00A03429"/>
    <w:rsid w:val="00A03BCD"/>
    <w:rsid w:val="00A3667A"/>
    <w:rsid w:val="00A368E7"/>
    <w:rsid w:val="00A438CE"/>
    <w:rsid w:val="00A61D98"/>
    <w:rsid w:val="00A7217A"/>
    <w:rsid w:val="00A80871"/>
    <w:rsid w:val="00A86068"/>
    <w:rsid w:val="00A91D75"/>
    <w:rsid w:val="00AC343A"/>
    <w:rsid w:val="00AF6556"/>
    <w:rsid w:val="00B67CDE"/>
    <w:rsid w:val="00B7124D"/>
    <w:rsid w:val="00BB2EF4"/>
    <w:rsid w:val="00BF73A6"/>
    <w:rsid w:val="00C03994"/>
    <w:rsid w:val="00C040AC"/>
    <w:rsid w:val="00C50FEA"/>
    <w:rsid w:val="00C6323A"/>
    <w:rsid w:val="00C87193"/>
    <w:rsid w:val="00CB27A1"/>
    <w:rsid w:val="00D167BE"/>
    <w:rsid w:val="00D261F6"/>
    <w:rsid w:val="00D476F7"/>
    <w:rsid w:val="00D55CBC"/>
    <w:rsid w:val="00D8631A"/>
    <w:rsid w:val="00D87CD8"/>
    <w:rsid w:val="00D94AFB"/>
    <w:rsid w:val="00DA6E02"/>
    <w:rsid w:val="00DA6EB1"/>
    <w:rsid w:val="00DB361B"/>
    <w:rsid w:val="00DB7469"/>
    <w:rsid w:val="00DE6CC8"/>
    <w:rsid w:val="00DF1CFA"/>
    <w:rsid w:val="00E13785"/>
    <w:rsid w:val="00E523C3"/>
    <w:rsid w:val="00E5388E"/>
    <w:rsid w:val="00E6016B"/>
    <w:rsid w:val="00E94B95"/>
    <w:rsid w:val="00EA14B0"/>
    <w:rsid w:val="00ED6905"/>
    <w:rsid w:val="00EF64C7"/>
    <w:rsid w:val="00F13392"/>
    <w:rsid w:val="00F166B4"/>
    <w:rsid w:val="00F2337E"/>
    <w:rsid w:val="00F23BDC"/>
    <w:rsid w:val="00F509D5"/>
    <w:rsid w:val="00F64FD7"/>
    <w:rsid w:val="00FA16D0"/>
    <w:rsid w:val="00FB4EA3"/>
    <w:rsid w:val="00FD3186"/>
    <w:rsid w:val="00FD4E3B"/>
    <w:rsid w:val="00FE0D74"/>
    <w:rsid w:val="00FE3D2C"/>
    <w:rsid w:val="00FF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docId w15:val="{0141DE7B-F27E-4D7E-B385-CFE2EF42F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404040" w:themeColor="text1" w:themeTint="BF"/>
        <w:lang w:val="en-U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374C80" w:themeColor="accent1" w:themeShade="BF"/>
      <w:sz w:val="3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  <w:ind w:left="29" w:right="144"/>
    </w:pPr>
    <w:rPr>
      <w:color w:val="374C80" w:themeColor="accent1" w:themeShade="BF"/>
    </w:rPr>
  </w:style>
  <w:style w:type="character" w:customStyle="1" w:styleId="FooterChar">
    <w:name w:val="Footer Char"/>
    <w:basedOn w:val="DefaultParagraphFont"/>
    <w:link w:val="Footer"/>
    <w:uiPriority w:val="99"/>
    <w:rPr>
      <w:color w:val="374C80" w:themeColor="accent1" w:themeShade="BF"/>
    </w:rPr>
  </w:style>
  <w:style w:type="paragraph" w:styleId="Subtitle">
    <w:name w:val="Subtitle"/>
    <w:basedOn w:val="Normal"/>
    <w:link w:val="SubtitleChar"/>
    <w:uiPriority w:val="2"/>
    <w:unhideWhenUsed/>
    <w:qFormat/>
    <w:rsid w:val="00A91D75"/>
    <w:rPr>
      <w:rFonts w:asciiTheme="majorHAnsi" w:hAnsiTheme="majorHAnsi"/>
      <w:b/>
      <w:color w:val="242852" w:themeColor="text2"/>
      <w:sz w:val="36"/>
      <w:szCs w:val="36"/>
    </w:rPr>
  </w:style>
  <w:style w:type="paragraph" w:customStyle="1" w:styleId="Page">
    <w:name w:val="Page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Header">
    <w:name w:val="header"/>
    <w:basedOn w:val="Normal"/>
    <w:link w:val="HeaderChar"/>
    <w:uiPriority w:val="99"/>
    <w:pPr>
      <w:spacing w:after="38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color w:val="404040" w:themeColor="text1" w:themeTint="BF"/>
      <w:sz w:val="20"/>
    </w:rPr>
  </w:style>
  <w:style w:type="table" w:styleId="TableGrid">
    <w:name w:val="Table Grid"/>
    <w:basedOn w:val="Table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7"/>
    <w:rPr>
      <w:rFonts w:asciiTheme="majorHAnsi" w:eastAsiaTheme="majorEastAsia" w:hAnsiTheme="majorHAnsi" w:cstheme="majorBidi"/>
      <w:b/>
      <w:color w:val="374C80" w:themeColor="accent1" w:themeShade="BF"/>
      <w:sz w:val="36"/>
      <w:szCs w:val="24"/>
    </w:rPr>
  </w:style>
  <w:style w:type="paragraph" w:styleId="Title">
    <w:name w:val="Title"/>
    <w:basedOn w:val="Normal"/>
    <w:link w:val="TitleCh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itleChar">
    <w:name w:val="Title Char"/>
    <w:basedOn w:val="DefaultParagraphFont"/>
    <w:link w:val="Title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styleId="Strong">
    <w:name w:val="Strong"/>
    <w:basedOn w:val="DefaultParagraphFont"/>
    <w:uiPriority w:val="6"/>
    <w:qFormat/>
    <w:rPr>
      <w:b/>
      <w:bCs/>
    </w:rPr>
  </w:style>
  <w:style w:type="character" w:customStyle="1" w:styleId="SubtitleChar">
    <w:name w:val="Subtitle Char"/>
    <w:basedOn w:val="DefaultParagraphFont"/>
    <w:link w:val="Subtitle"/>
    <w:uiPriority w:val="2"/>
    <w:rsid w:val="00A91D75"/>
    <w:rPr>
      <w:rFonts w:asciiTheme="majorHAnsi" w:hAnsiTheme="majorHAnsi"/>
      <w:b/>
      <w:color w:val="242852" w:themeColor="text2"/>
      <w:sz w:val="36"/>
      <w:szCs w:val="36"/>
    </w:rPr>
  </w:style>
  <w:style w:type="paragraph" w:styleId="NoSpacing">
    <w:name w:val="No Spacing"/>
    <w:link w:val="NoSpacingChar"/>
    <w:uiPriority w:val="98"/>
    <w:unhideWhenUsed/>
    <w:qFormat/>
    <w:pPr>
      <w:spacing w:after="0" w:line="240" w:lineRule="auto"/>
    </w:pPr>
  </w:style>
  <w:style w:type="paragraph" w:customStyle="1" w:styleId="ContactInfo">
    <w:name w:val="Contact Info"/>
    <w:basedOn w:val="Normal"/>
    <w:uiPriority w:val="5"/>
    <w:qFormat/>
    <w:pPr>
      <w:spacing w:line="240" w:lineRule="auto"/>
      <w:ind w:left="29" w:right="144"/>
    </w:pPr>
    <w:rPr>
      <w:color w:val="374C80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Heading1Char">
    <w:name w:val="Heading 1 Char"/>
    <w:basedOn w:val="DefaultParagraphFont"/>
    <w:link w:val="Heading1"/>
    <w:uiPriority w:val="7"/>
    <w:rsid w:val="00D55CBC"/>
    <w:rPr>
      <w:rFonts w:asciiTheme="majorHAnsi" w:eastAsiaTheme="majorEastAsia" w:hAnsiTheme="majorHAnsi" w:cstheme="majorBidi"/>
      <w:b/>
      <w:bCs/>
      <w:caps/>
      <w:color w:val="000000" w:themeColor="text1"/>
      <w:sz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Heading2Char">
    <w:name w:val="Heading 2 Char"/>
    <w:basedOn w:val="DefaultParagraphFont"/>
    <w:link w:val="Heading2"/>
    <w:uiPriority w:val="7"/>
    <w:rPr>
      <w:rFonts w:asciiTheme="majorHAnsi" w:eastAsiaTheme="majorEastAsia" w:hAnsiTheme="majorHAnsi" w:cstheme="majorBidi"/>
      <w:b/>
      <w:bCs/>
      <w:color w:val="000000" w:themeColor="text1"/>
      <w:sz w:val="28"/>
    </w:rPr>
  </w:style>
  <w:style w:type="paragraph" w:styleId="Quote">
    <w:name w:val="Quote"/>
    <w:basedOn w:val="Normal"/>
    <w:next w:val="Normal"/>
    <w:link w:val="QuoteChar"/>
    <w:uiPriority w:val="3"/>
    <w:unhideWhenUsed/>
    <w:qFormat/>
    <w:rsid w:val="00D55CBC"/>
    <w:pPr>
      <w:spacing w:line="240" w:lineRule="auto"/>
    </w:pPr>
    <w:rPr>
      <w:b/>
      <w:i/>
      <w:iCs/>
      <w:color w:val="374C80" w:themeColor="accent1" w:themeShade="BF"/>
      <w:kern w:val="20"/>
      <w:sz w:val="36"/>
    </w:rPr>
  </w:style>
  <w:style w:type="character" w:customStyle="1" w:styleId="QuoteChar">
    <w:name w:val="Quote Char"/>
    <w:basedOn w:val="DefaultParagraphFont"/>
    <w:link w:val="Quote"/>
    <w:uiPriority w:val="3"/>
    <w:rsid w:val="00D55CBC"/>
    <w:rPr>
      <w:b/>
      <w:i/>
      <w:iCs/>
      <w:color w:val="374C80" w:themeColor="accent1" w:themeShade="BF"/>
      <w:kern w:val="20"/>
      <w:sz w:val="36"/>
    </w:rPr>
  </w:style>
  <w:style w:type="paragraph" w:styleId="Signature">
    <w:name w:val="Signature"/>
    <w:basedOn w:val="Normal"/>
    <w:link w:val="SignatureCh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SignatureChar">
    <w:name w:val="Signature Char"/>
    <w:basedOn w:val="DefaultParagraphFont"/>
    <w:link w:val="Signature"/>
    <w:uiPriority w:val="8"/>
    <w:rsid w:val="00E523C3"/>
    <w:rPr>
      <w:b/>
      <w:color w:val="000000" w:themeColor="text1"/>
      <w:kern w:val="20"/>
      <w:sz w:val="24"/>
    </w:rPr>
  </w:style>
  <w:style w:type="character" w:customStyle="1" w:styleId="NoSpacingChar">
    <w:name w:val="No Spacing Char"/>
    <w:basedOn w:val="DefaultParagraphFont"/>
    <w:link w:val="NoSpacing"/>
    <w:uiPriority w:val="98"/>
  </w:style>
  <w:style w:type="paragraph" w:styleId="ListBullet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Number">
    <w:name w:val="List Number"/>
    <w:basedOn w:val="ListNumber2"/>
    <w:uiPriority w:val="9"/>
    <w:unhideWhenUsed/>
    <w:qFormat/>
    <w:rsid w:val="00D476F7"/>
  </w:style>
  <w:style w:type="paragraph" w:styleId="ListNumber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FinancialTable">
    <w:name w:val="Financial Table"/>
    <w:basedOn w:val="Table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000000" w:themeColor="text1"/>
        <w:left w:val="single" w:sz="8" w:space="0" w:color="000000" w:themeColor="text1"/>
        <w:bottom w:val="single" w:sz="24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000000" w:themeColor="text1"/>
        <w:sz w:val="22"/>
      </w:rPr>
    </w:tblStylePr>
    <w:tblStylePr w:type="firstCol">
      <w:pPr>
        <w:wordWrap/>
        <w:jc w:val="left"/>
      </w:pPr>
      <w:rPr>
        <w:b/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</w:r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Organization">
    <w:name w:val="Organization"/>
    <w:basedOn w:val="Normal"/>
    <w:uiPriority w:val="4"/>
    <w:qFormat/>
    <w:pPr>
      <w:spacing w:after="60" w:line="240" w:lineRule="auto"/>
      <w:ind w:left="-2318" w:right="29"/>
    </w:pPr>
    <w:rPr>
      <w:b/>
      <w:bCs/>
      <w:color w:val="374C80" w:themeColor="accent1" w:themeShade="BF"/>
      <w:sz w:val="36"/>
    </w:rPr>
  </w:style>
  <w:style w:type="paragraph" w:styleId="Captio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FE3D2C"/>
    <w:pPr>
      <w:pBdr>
        <w:top w:val="single" w:sz="4" w:space="10" w:color="374C80" w:themeColor="accent1" w:themeShade="BF"/>
        <w:bottom w:val="single" w:sz="4" w:space="10" w:color="374C80" w:themeColor="accent1" w:themeShade="BF"/>
      </w:pBdr>
      <w:spacing w:before="360" w:after="360"/>
      <w:ind w:left="864" w:right="864"/>
      <w:jc w:val="center"/>
    </w:pPr>
    <w:rPr>
      <w:i/>
      <w:iCs/>
      <w:color w:val="374C80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E3D2C"/>
    <w:rPr>
      <w:i/>
      <w:iCs/>
      <w:color w:val="374C80" w:themeColor="accent1" w:themeShade="BF"/>
    </w:rPr>
  </w:style>
  <w:style w:type="paragraph" w:customStyle="1" w:styleId="Emphasis2">
    <w:name w:val="Emphasis 2"/>
    <w:basedOn w:val="Normal"/>
    <w:link w:val="Emphasis2Char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Emphasis2Char">
    <w:name w:val="Emphasis 2 Char"/>
    <w:basedOn w:val="DefaultParagraphFont"/>
    <w:link w:val="Emphasis2"/>
    <w:uiPriority w:val="8"/>
    <w:rsid w:val="002063EE"/>
    <w:rPr>
      <w:b/>
      <w:color w:val="000000" w:themeColor="text1"/>
      <w:spacing w:val="20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523C3"/>
    <w:rPr>
      <w:color w:val="9454C3" w:themeColor="hyperlink"/>
      <w:u w:val="single"/>
    </w:rPr>
  </w:style>
  <w:style w:type="table" w:styleId="ListTable1Light-Accent6">
    <w:name w:val="List Table 1 Light Accent 6"/>
    <w:basedOn w:val="Table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4BCC6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5.png"/><Relationship Id="rId3" Type="http://schemas.openxmlformats.org/officeDocument/2006/relationships/numbering" Target="numbering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diagramLayout" Target="diagrams/layout1.xml"/><Relationship Id="rId17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diagramData" Target="diagrams/data1.xml"/><Relationship Id="rId5" Type="http://schemas.openxmlformats.org/officeDocument/2006/relationships/settings" Target="settings.xml"/><Relationship Id="rId15" Type="http://schemas.microsoft.com/office/2007/relationships/diagramDrawing" Target="diagrams/drawing1.xml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diagramColors" Target="diagrams/colors1.xml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XINGYU\AppData\Roaming\Microsoft\Templates\Annual%20report%20(Red%20and%20Black%20design)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6667B3B-04E3-4199-B2C3-508E20EB37EB}" type="doc">
      <dgm:prSet loTypeId="urn:microsoft.com/office/officeart/2005/8/layout/cycle2" loCatId="cycl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9E99354-3B30-4D76-B285-2863C87AF439}">
      <dgm:prSet phldrT="[Text]"/>
      <dgm:spPr/>
      <dgm:t>
        <a:bodyPr/>
        <a:lstStyle/>
        <a:p>
          <a:r>
            <a:rPr lang="en-US"/>
            <a:t>Requirement Analysis</a:t>
          </a:r>
        </a:p>
      </dgm:t>
    </dgm:pt>
    <dgm:pt modelId="{AF10A322-F52F-4401-ABB0-C19126FCC194}" type="parTrans" cxnId="{30858BEF-FA0C-4A9C-99E4-D64E6B6F44AC}">
      <dgm:prSet/>
      <dgm:spPr/>
      <dgm:t>
        <a:bodyPr/>
        <a:lstStyle/>
        <a:p>
          <a:endParaRPr lang="en-US"/>
        </a:p>
      </dgm:t>
    </dgm:pt>
    <dgm:pt modelId="{D52A3EBA-3EAA-498A-AB41-5B4CAF4088FE}" type="sibTrans" cxnId="{30858BEF-FA0C-4A9C-99E4-D64E6B6F44AC}">
      <dgm:prSet/>
      <dgm:spPr/>
      <dgm:t>
        <a:bodyPr/>
        <a:lstStyle/>
        <a:p>
          <a:endParaRPr lang="en-US"/>
        </a:p>
      </dgm:t>
    </dgm:pt>
    <dgm:pt modelId="{8FE17872-8B74-4B02-8FED-912FD2F4F1AA}">
      <dgm:prSet phldrT="[Text]"/>
      <dgm:spPr/>
      <dgm:t>
        <a:bodyPr/>
        <a:lstStyle/>
        <a:p>
          <a:r>
            <a:rPr lang="en-US"/>
            <a:t>Design</a:t>
          </a:r>
        </a:p>
      </dgm:t>
    </dgm:pt>
    <dgm:pt modelId="{87001AEC-5DBE-448A-B26B-690AB7BBBC82}" type="parTrans" cxnId="{E4357FD7-9EF9-4153-9470-3276DE72C33D}">
      <dgm:prSet/>
      <dgm:spPr/>
      <dgm:t>
        <a:bodyPr/>
        <a:lstStyle/>
        <a:p>
          <a:endParaRPr lang="en-US"/>
        </a:p>
      </dgm:t>
    </dgm:pt>
    <dgm:pt modelId="{EAD1E2AB-FB79-4FFE-8EB4-A94A67191229}" type="sibTrans" cxnId="{E4357FD7-9EF9-4153-9470-3276DE72C33D}">
      <dgm:prSet/>
      <dgm:spPr/>
      <dgm:t>
        <a:bodyPr/>
        <a:lstStyle/>
        <a:p>
          <a:endParaRPr lang="en-US"/>
        </a:p>
      </dgm:t>
    </dgm:pt>
    <dgm:pt modelId="{C9DC6BE3-2D0F-40D9-B21D-B7420F2FCA08}">
      <dgm:prSet phldrT="[Text]"/>
      <dgm:spPr/>
      <dgm:t>
        <a:bodyPr/>
        <a:lstStyle/>
        <a:p>
          <a:r>
            <a:rPr lang="en-US"/>
            <a:t>Implementation</a:t>
          </a:r>
        </a:p>
      </dgm:t>
    </dgm:pt>
    <dgm:pt modelId="{911D297A-99EA-4292-844B-2D03915C3BCE}" type="parTrans" cxnId="{729FE8AA-19F4-4106-9235-735721721AA0}">
      <dgm:prSet/>
      <dgm:spPr/>
      <dgm:t>
        <a:bodyPr/>
        <a:lstStyle/>
        <a:p>
          <a:endParaRPr lang="en-US"/>
        </a:p>
      </dgm:t>
    </dgm:pt>
    <dgm:pt modelId="{E76563D8-4EF0-4F66-A00B-E2188D2DB3AB}" type="sibTrans" cxnId="{729FE8AA-19F4-4106-9235-735721721AA0}">
      <dgm:prSet/>
      <dgm:spPr/>
      <dgm:t>
        <a:bodyPr/>
        <a:lstStyle/>
        <a:p>
          <a:endParaRPr lang="en-US"/>
        </a:p>
      </dgm:t>
    </dgm:pt>
    <dgm:pt modelId="{D396F4BC-C884-49E3-996D-A69691A7AAFE}">
      <dgm:prSet phldrT="[Text]"/>
      <dgm:spPr/>
      <dgm:t>
        <a:bodyPr/>
        <a:lstStyle/>
        <a:p>
          <a:r>
            <a:rPr lang="en-US"/>
            <a:t>Testing</a:t>
          </a:r>
        </a:p>
      </dgm:t>
    </dgm:pt>
    <dgm:pt modelId="{D512B3CC-9255-4BEA-BFAB-942068348EC8}" type="parTrans" cxnId="{F1A82425-364D-428F-8891-2764959D5313}">
      <dgm:prSet/>
      <dgm:spPr/>
      <dgm:t>
        <a:bodyPr/>
        <a:lstStyle/>
        <a:p>
          <a:endParaRPr lang="en-US"/>
        </a:p>
      </dgm:t>
    </dgm:pt>
    <dgm:pt modelId="{7FD8DC89-2463-4DDA-8BEF-B555E1071BBE}" type="sibTrans" cxnId="{F1A82425-364D-428F-8891-2764959D5313}">
      <dgm:prSet/>
      <dgm:spPr/>
      <dgm:t>
        <a:bodyPr/>
        <a:lstStyle/>
        <a:p>
          <a:endParaRPr lang="en-US"/>
        </a:p>
      </dgm:t>
    </dgm:pt>
    <dgm:pt modelId="{5DA67427-8257-4BDF-B78B-01370C5FFE55}">
      <dgm:prSet phldrT="[Text]"/>
      <dgm:spPr/>
      <dgm:t>
        <a:bodyPr/>
        <a:lstStyle/>
        <a:p>
          <a:r>
            <a:rPr lang="en-US"/>
            <a:t>Evolution</a:t>
          </a:r>
        </a:p>
      </dgm:t>
    </dgm:pt>
    <dgm:pt modelId="{B2AC718A-18B3-4090-9BE4-5D86B06AD529}" type="parTrans" cxnId="{225C684E-02E5-4CFD-BD14-42441B4A58B7}">
      <dgm:prSet/>
      <dgm:spPr/>
      <dgm:t>
        <a:bodyPr/>
        <a:lstStyle/>
        <a:p>
          <a:endParaRPr lang="en-US"/>
        </a:p>
      </dgm:t>
    </dgm:pt>
    <dgm:pt modelId="{4E12BFA9-C0A7-47AA-8C42-9E6F78DE279F}" type="sibTrans" cxnId="{225C684E-02E5-4CFD-BD14-42441B4A58B7}">
      <dgm:prSet/>
      <dgm:spPr/>
      <dgm:t>
        <a:bodyPr/>
        <a:lstStyle/>
        <a:p>
          <a:endParaRPr lang="en-US"/>
        </a:p>
      </dgm:t>
    </dgm:pt>
    <dgm:pt modelId="{7EE51E28-6ACF-4BF4-99CA-11672079798E}" type="pres">
      <dgm:prSet presAssocID="{96667B3B-04E3-4199-B2C3-508E20EB37EB}" presName="cycle" presStyleCnt="0">
        <dgm:presLayoutVars>
          <dgm:dir/>
          <dgm:resizeHandles val="exact"/>
        </dgm:presLayoutVars>
      </dgm:prSet>
      <dgm:spPr/>
    </dgm:pt>
    <dgm:pt modelId="{D7AE7B87-869B-4D4B-A94A-1343D4B6C2FE}" type="pres">
      <dgm:prSet presAssocID="{E9E99354-3B30-4D76-B285-2863C87AF439}" presName="node" presStyleLbl="node1" presStyleIdx="0" presStyleCnt="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BB7D2693-48C0-4520-9FE3-04DBF182222D}" type="pres">
      <dgm:prSet presAssocID="{D52A3EBA-3EAA-498A-AB41-5B4CAF4088FE}" presName="sibTrans" presStyleLbl="sibTrans2D1" presStyleIdx="0" presStyleCnt="5"/>
      <dgm:spPr/>
    </dgm:pt>
    <dgm:pt modelId="{E0C5C3CE-849C-497D-9EE3-5902BD824860}" type="pres">
      <dgm:prSet presAssocID="{D52A3EBA-3EAA-498A-AB41-5B4CAF4088FE}" presName="connectorText" presStyleLbl="sibTrans2D1" presStyleIdx="0" presStyleCnt="5"/>
      <dgm:spPr/>
    </dgm:pt>
    <dgm:pt modelId="{D62FE5BD-AC1D-4EEF-BD1B-3FF8A31DC1C9}" type="pres">
      <dgm:prSet presAssocID="{8FE17872-8B74-4B02-8FED-912FD2F4F1AA}" presName="node" presStyleLbl="node1" presStyleIdx="1" presStyleCnt="5">
        <dgm:presLayoutVars>
          <dgm:bulletEnabled val="1"/>
        </dgm:presLayoutVars>
      </dgm:prSet>
      <dgm:spPr/>
    </dgm:pt>
    <dgm:pt modelId="{903C44B4-4EF2-4CC0-8D6C-7CBACBB06FB1}" type="pres">
      <dgm:prSet presAssocID="{EAD1E2AB-FB79-4FFE-8EB4-A94A67191229}" presName="sibTrans" presStyleLbl="sibTrans2D1" presStyleIdx="1" presStyleCnt="5"/>
      <dgm:spPr/>
    </dgm:pt>
    <dgm:pt modelId="{AF8B57E1-9DC9-4CEE-A77E-C6B7881A2A9D}" type="pres">
      <dgm:prSet presAssocID="{EAD1E2AB-FB79-4FFE-8EB4-A94A67191229}" presName="connectorText" presStyleLbl="sibTrans2D1" presStyleIdx="1" presStyleCnt="5"/>
      <dgm:spPr/>
    </dgm:pt>
    <dgm:pt modelId="{3D7B1778-0146-46D5-97BD-99E25EC2FF1B}" type="pres">
      <dgm:prSet presAssocID="{C9DC6BE3-2D0F-40D9-B21D-B7420F2FCA08}" presName="node" presStyleLbl="node1" presStyleIdx="2" presStyleCnt="5">
        <dgm:presLayoutVars>
          <dgm:bulletEnabled val="1"/>
        </dgm:presLayoutVars>
      </dgm:prSet>
      <dgm:spPr/>
    </dgm:pt>
    <dgm:pt modelId="{578B7524-6C1E-427C-A5B4-A7E31C473454}" type="pres">
      <dgm:prSet presAssocID="{E76563D8-4EF0-4F66-A00B-E2188D2DB3AB}" presName="sibTrans" presStyleLbl="sibTrans2D1" presStyleIdx="2" presStyleCnt="5"/>
      <dgm:spPr/>
    </dgm:pt>
    <dgm:pt modelId="{7E6CB93A-2B15-4D15-BC26-3585C3AAE8AF}" type="pres">
      <dgm:prSet presAssocID="{E76563D8-4EF0-4F66-A00B-E2188D2DB3AB}" presName="connectorText" presStyleLbl="sibTrans2D1" presStyleIdx="2" presStyleCnt="5"/>
      <dgm:spPr/>
    </dgm:pt>
    <dgm:pt modelId="{5310B7D3-3DAE-4644-8E22-5378F40149AD}" type="pres">
      <dgm:prSet presAssocID="{D396F4BC-C884-49E3-996D-A69691A7AAFE}" presName="node" presStyleLbl="node1" presStyleIdx="3" presStyleCnt="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A2B0AE0-2AF1-498D-B56D-CE65B2A46605}" type="pres">
      <dgm:prSet presAssocID="{7FD8DC89-2463-4DDA-8BEF-B555E1071BBE}" presName="sibTrans" presStyleLbl="sibTrans2D1" presStyleIdx="3" presStyleCnt="5"/>
      <dgm:spPr/>
    </dgm:pt>
    <dgm:pt modelId="{385ADD04-34F7-4FC8-8A94-F16781D06F63}" type="pres">
      <dgm:prSet presAssocID="{7FD8DC89-2463-4DDA-8BEF-B555E1071BBE}" presName="connectorText" presStyleLbl="sibTrans2D1" presStyleIdx="3" presStyleCnt="5"/>
      <dgm:spPr/>
    </dgm:pt>
    <dgm:pt modelId="{206D7E40-3AF6-4313-8310-7E51A529B190}" type="pres">
      <dgm:prSet presAssocID="{5DA67427-8257-4BDF-B78B-01370C5FFE55}" presName="node" presStyleLbl="node1" presStyleIdx="4" presStyleCnt="5">
        <dgm:presLayoutVars>
          <dgm:bulletEnabled val="1"/>
        </dgm:presLayoutVars>
      </dgm:prSet>
      <dgm:spPr/>
    </dgm:pt>
    <dgm:pt modelId="{238AB395-50DA-4B62-ADF1-D566205C8C4A}" type="pres">
      <dgm:prSet presAssocID="{4E12BFA9-C0A7-47AA-8C42-9E6F78DE279F}" presName="sibTrans" presStyleLbl="sibTrans2D1" presStyleIdx="4" presStyleCnt="5"/>
      <dgm:spPr/>
    </dgm:pt>
    <dgm:pt modelId="{7E628F42-3B4C-4009-B69E-C2CF5400ECC2}" type="pres">
      <dgm:prSet presAssocID="{4E12BFA9-C0A7-47AA-8C42-9E6F78DE279F}" presName="connectorText" presStyleLbl="sibTrans2D1" presStyleIdx="4" presStyleCnt="5"/>
      <dgm:spPr/>
    </dgm:pt>
  </dgm:ptLst>
  <dgm:cxnLst>
    <dgm:cxn modelId="{3452F513-64D9-4AB7-AAFC-CC3404D904DA}" type="presOf" srcId="{E76563D8-4EF0-4F66-A00B-E2188D2DB3AB}" destId="{578B7524-6C1E-427C-A5B4-A7E31C473454}" srcOrd="0" destOrd="0" presId="urn:microsoft.com/office/officeart/2005/8/layout/cycle2"/>
    <dgm:cxn modelId="{341A0240-EFB0-4A2A-849B-CB7DD8032E78}" type="presOf" srcId="{D396F4BC-C884-49E3-996D-A69691A7AAFE}" destId="{5310B7D3-3DAE-4644-8E22-5378F40149AD}" srcOrd="0" destOrd="0" presId="urn:microsoft.com/office/officeart/2005/8/layout/cycle2"/>
    <dgm:cxn modelId="{05B10FE5-6B08-44E3-ADF0-7EEE8896E162}" type="presOf" srcId="{7FD8DC89-2463-4DDA-8BEF-B555E1071BBE}" destId="{385ADD04-34F7-4FC8-8A94-F16781D06F63}" srcOrd="1" destOrd="0" presId="urn:microsoft.com/office/officeart/2005/8/layout/cycle2"/>
    <dgm:cxn modelId="{225C684E-02E5-4CFD-BD14-42441B4A58B7}" srcId="{96667B3B-04E3-4199-B2C3-508E20EB37EB}" destId="{5DA67427-8257-4BDF-B78B-01370C5FFE55}" srcOrd="4" destOrd="0" parTransId="{B2AC718A-18B3-4090-9BE4-5D86B06AD529}" sibTransId="{4E12BFA9-C0A7-47AA-8C42-9E6F78DE279F}"/>
    <dgm:cxn modelId="{B661D352-1882-48E4-AF80-34D1AF51AFE6}" type="presOf" srcId="{5DA67427-8257-4BDF-B78B-01370C5FFE55}" destId="{206D7E40-3AF6-4313-8310-7E51A529B190}" srcOrd="0" destOrd="0" presId="urn:microsoft.com/office/officeart/2005/8/layout/cycle2"/>
    <dgm:cxn modelId="{CC596D07-8A2A-4DB6-9EE3-03F4CC6DFBFA}" type="presOf" srcId="{EAD1E2AB-FB79-4FFE-8EB4-A94A67191229}" destId="{AF8B57E1-9DC9-4CEE-A77E-C6B7881A2A9D}" srcOrd="1" destOrd="0" presId="urn:microsoft.com/office/officeart/2005/8/layout/cycle2"/>
    <dgm:cxn modelId="{30858BEF-FA0C-4A9C-99E4-D64E6B6F44AC}" srcId="{96667B3B-04E3-4199-B2C3-508E20EB37EB}" destId="{E9E99354-3B30-4D76-B285-2863C87AF439}" srcOrd="0" destOrd="0" parTransId="{AF10A322-F52F-4401-ABB0-C19126FCC194}" sibTransId="{D52A3EBA-3EAA-498A-AB41-5B4CAF4088FE}"/>
    <dgm:cxn modelId="{77018E34-8928-432B-9E73-B1E4A2B71C62}" type="presOf" srcId="{96667B3B-04E3-4199-B2C3-508E20EB37EB}" destId="{7EE51E28-6ACF-4BF4-99CA-11672079798E}" srcOrd="0" destOrd="0" presId="urn:microsoft.com/office/officeart/2005/8/layout/cycle2"/>
    <dgm:cxn modelId="{61ED3C10-C429-4B24-9CF2-5B4B1A21D657}" type="presOf" srcId="{7FD8DC89-2463-4DDA-8BEF-B555E1071BBE}" destId="{EA2B0AE0-2AF1-498D-B56D-CE65B2A46605}" srcOrd="0" destOrd="0" presId="urn:microsoft.com/office/officeart/2005/8/layout/cycle2"/>
    <dgm:cxn modelId="{E4357FD7-9EF9-4153-9470-3276DE72C33D}" srcId="{96667B3B-04E3-4199-B2C3-508E20EB37EB}" destId="{8FE17872-8B74-4B02-8FED-912FD2F4F1AA}" srcOrd="1" destOrd="0" parTransId="{87001AEC-5DBE-448A-B26B-690AB7BBBC82}" sibTransId="{EAD1E2AB-FB79-4FFE-8EB4-A94A67191229}"/>
    <dgm:cxn modelId="{7A43EDDC-D956-42D4-B28C-7D35A09EADDB}" type="presOf" srcId="{E9E99354-3B30-4D76-B285-2863C87AF439}" destId="{D7AE7B87-869B-4D4B-A94A-1343D4B6C2FE}" srcOrd="0" destOrd="0" presId="urn:microsoft.com/office/officeart/2005/8/layout/cycle2"/>
    <dgm:cxn modelId="{729FE8AA-19F4-4106-9235-735721721AA0}" srcId="{96667B3B-04E3-4199-B2C3-508E20EB37EB}" destId="{C9DC6BE3-2D0F-40D9-B21D-B7420F2FCA08}" srcOrd="2" destOrd="0" parTransId="{911D297A-99EA-4292-844B-2D03915C3BCE}" sibTransId="{E76563D8-4EF0-4F66-A00B-E2188D2DB3AB}"/>
    <dgm:cxn modelId="{B1E060B9-8524-47C8-AE3E-D02FFC9F4E51}" type="presOf" srcId="{E76563D8-4EF0-4F66-A00B-E2188D2DB3AB}" destId="{7E6CB93A-2B15-4D15-BC26-3585C3AAE8AF}" srcOrd="1" destOrd="0" presId="urn:microsoft.com/office/officeart/2005/8/layout/cycle2"/>
    <dgm:cxn modelId="{E3B0CE09-B518-4FF2-86BA-653C57CAED5E}" type="presOf" srcId="{8FE17872-8B74-4B02-8FED-912FD2F4F1AA}" destId="{D62FE5BD-AC1D-4EEF-BD1B-3FF8A31DC1C9}" srcOrd="0" destOrd="0" presId="urn:microsoft.com/office/officeart/2005/8/layout/cycle2"/>
    <dgm:cxn modelId="{923BCBD3-0171-45EB-A78D-2B70DCA195CD}" type="presOf" srcId="{D52A3EBA-3EAA-498A-AB41-5B4CAF4088FE}" destId="{BB7D2693-48C0-4520-9FE3-04DBF182222D}" srcOrd="0" destOrd="0" presId="urn:microsoft.com/office/officeart/2005/8/layout/cycle2"/>
    <dgm:cxn modelId="{01D1A203-AFC1-47A8-BF6F-3197CC7CC8AB}" type="presOf" srcId="{4E12BFA9-C0A7-47AA-8C42-9E6F78DE279F}" destId="{7E628F42-3B4C-4009-B69E-C2CF5400ECC2}" srcOrd="1" destOrd="0" presId="urn:microsoft.com/office/officeart/2005/8/layout/cycle2"/>
    <dgm:cxn modelId="{83B7975E-12D9-4DB9-AE63-C2CB954DAD3E}" type="presOf" srcId="{D52A3EBA-3EAA-498A-AB41-5B4CAF4088FE}" destId="{E0C5C3CE-849C-497D-9EE3-5902BD824860}" srcOrd="1" destOrd="0" presId="urn:microsoft.com/office/officeart/2005/8/layout/cycle2"/>
    <dgm:cxn modelId="{8DBA1CAE-2D53-453B-A8ED-55E5EE21746C}" type="presOf" srcId="{EAD1E2AB-FB79-4FFE-8EB4-A94A67191229}" destId="{903C44B4-4EF2-4CC0-8D6C-7CBACBB06FB1}" srcOrd="0" destOrd="0" presId="urn:microsoft.com/office/officeart/2005/8/layout/cycle2"/>
    <dgm:cxn modelId="{8575D397-BB8B-4687-829A-680242082169}" type="presOf" srcId="{C9DC6BE3-2D0F-40D9-B21D-B7420F2FCA08}" destId="{3D7B1778-0146-46D5-97BD-99E25EC2FF1B}" srcOrd="0" destOrd="0" presId="urn:microsoft.com/office/officeart/2005/8/layout/cycle2"/>
    <dgm:cxn modelId="{F1A82425-364D-428F-8891-2764959D5313}" srcId="{96667B3B-04E3-4199-B2C3-508E20EB37EB}" destId="{D396F4BC-C884-49E3-996D-A69691A7AAFE}" srcOrd="3" destOrd="0" parTransId="{D512B3CC-9255-4BEA-BFAB-942068348EC8}" sibTransId="{7FD8DC89-2463-4DDA-8BEF-B555E1071BBE}"/>
    <dgm:cxn modelId="{28A1D086-DCE2-4607-B76B-4AE13CE65AFD}" type="presOf" srcId="{4E12BFA9-C0A7-47AA-8C42-9E6F78DE279F}" destId="{238AB395-50DA-4B62-ADF1-D566205C8C4A}" srcOrd="0" destOrd="0" presId="urn:microsoft.com/office/officeart/2005/8/layout/cycle2"/>
    <dgm:cxn modelId="{E4BFC56C-94CC-41AE-9928-81DCA52B1F1F}" type="presParOf" srcId="{7EE51E28-6ACF-4BF4-99CA-11672079798E}" destId="{D7AE7B87-869B-4D4B-A94A-1343D4B6C2FE}" srcOrd="0" destOrd="0" presId="urn:microsoft.com/office/officeart/2005/8/layout/cycle2"/>
    <dgm:cxn modelId="{D582E079-FDFF-42C1-9BDE-1584423308C9}" type="presParOf" srcId="{7EE51E28-6ACF-4BF4-99CA-11672079798E}" destId="{BB7D2693-48C0-4520-9FE3-04DBF182222D}" srcOrd="1" destOrd="0" presId="urn:microsoft.com/office/officeart/2005/8/layout/cycle2"/>
    <dgm:cxn modelId="{98AF0820-A301-412B-9561-A898286341EA}" type="presParOf" srcId="{BB7D2693-48C0-4520-9FE3-04DBF182222D}" destId="{E0C5C3CE-849C-497D-9EE3-5902BD824860}" srcOrd="0" destOrd="0" presId="urn:microsoft.com/office/officeart/2005/8/layout/cycle2"/>
    <dgm:cxn modelId="{F4C951C2-16F2-4A21-AC99-3D885B0C1438}" type="presParOf" srcId="{7EE51E28-6ACF-4BF4-99CA-11672079798E}" destId="{D62FE5BD-AC1D-4EEF-BD1B-3FF8A31DC1C9}" srcOrd="2" destOrd="0" presId="urn:microsoft.com/office/officeart/2005/8/layout/cycle2"/>
    <dgm:cxn modelId="{012D2D75-6277-4962-B29A-DF1BA0BA193F}" type="presParOf" srcId="{7EE51E28-6ACF-4BF4-99CA-11672079798E}" destId="{903C44B4-4EF2-4CC0-8D6C-7CBACBB06FB1}" srcOrd="3" destOrd="0" presId="urn:microsoft.com/office/officeart/2005/8/layout/cycle2"/>
    <dgm:cxn modelId="{2D941700-D9A8-4F3F-98D0-BCB95CA8052C}" type="presParOf" srcId="{903C44B4-4EF2-4CC0-8D6C-7CBACBB06FB1}" destId="{AF8B57E1-9DC9-4CEE-A77E-C6B7881A2A9D}" srcOrd="0" destOrd="0" presId="urn:microsoft.com/office/officeart/2005/8/layout/cycle2"/>
    <dgm:cxn modelId="{A88CD32E-543D-4071-85F9-93F55F535200}" type="presParOf" srcId="{7EE51E28-6ACF-4BF4-99CA-11672079798E}" destId="{3D7B1778-0146-46D5-97BD-99E25EC2FF1B}" srcOrd="4" destOrd="0" presId="urn:microsoft.com/office/officeart/2005/8/layout/cycle2"/>
    <dgm:cxn modelId="{56B0A19E-F333-4FE0-9D99-DE80E019DAE6}" type="presParOf" srcId="{7EE51E28-6ACF-4BF4-99CA-11672079798E}" destId="{578B7524-6C1E-427C-A5B4-A7E31C473454}" srcOrd="5" destOrd="0" presId="urn:microsoft.com/office/officeart/2005/8/layout/cycle2"/>
    <dgm:cxn modelId="{FB0E0D50-064D-45A3-BE93-E070355427BF}" type="presParOf" srcId="{578B7524-6C1E-427C-A5B4-A7E31C473454}" destId="{7E6CB93A-2B15-4D15-BC26-3585C3AAE8AF}" srcOrd="0" destOrd="0" presId="urn:microsoft.com/office/officeart/2005/8/layout/cycle2"/>
    <dgm:cxn modelId="{FBA7F375-DA42-43BC-995E-3C0D3644659D}" type="presParOf" srcId="{7EE51E28-6ACF-4BF4-99CA-11672079798E}" destId="{5310B7D3-3DAE-4644-8E22-5378F40149AD}" srcOrd="6" destOrd="0" presId="urn:microsoft.com/office/officeart/2005/8/layout/cycle2"/>
    <dgm:cxn modelId="{158A806C-E3EB-4E65-8B91-5611DEA5B5BC}" type="presParOf" srcId="{7EE51E28-6ACF-4BF4-99CA-11672079798E}" destId="{EA2B0AE0-2AF1-498D-B56D-CE65B2A46605}" srcOrd="7" destOrd="0" presId="urn:microsoft.com/office/officeart/2005/8/layout/cycle2"/>
    <dgm:cxn modelId="{75884E20-3C2D-4503-A6EB-8F4BF12A6B27}" type="presParOf" srcId="{EA2B0AE0-2AF1-498D-B56D-CE65B2A46605}" destId="{385ADD04-34F7-4FC8-8A94-F16781D06F63}" srcOrd="0" destOrd="0" presId="urn:microsoft.com/office/officeart/2005/8/layout/cycle2"/>
    <dgm:cxn modelId="{98EFE2FE-8A14-41F8-BFAC-7FB51B3A630E}" type="presParOf" srcId="{7EE51E28-6ACF-4BF4-99CA-11672079798E}" destId="{206D7E40-3AF6-4313-8310-7E51A529B190}" srcOrd="8" destOrd="0" presId="urn:microsoft.com/office/officeart/2005/8/layout/cycle2"/>
    <dgm:cxn modelId="{37A6DD1C-531B-4FDC-B477-29B3F90437AF}" type="presParOf" srcId="{7EE51E28-6ACF-4BF4-99CA-11672079798E}" destId="{238AB395-50DA-4B62-ADF1-D566205C8C4A}" srcOrd="9" destOrd="0" presId="urn:microsoft.com/office/officeart/2005/8/layout/cycle2"/>
    <dgm:cxn modelId="{B039B6A4-899D-4083-AB26-F185C9908E46}" type="presParOf" srcId="{238AB395-50DA-4B62-ADF1-D566205C8C4A}" destId="{7E628F42-3B4C-4009-B69E-C2CF5400ECC2}" srcOrd="0" destOrd="0" presId="urn:microsoft.com/office/officeart/2005/8/layout/cycle2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7AE7B87-869B-4D4B-A94A-1343D4B6C2FE}">
      <dsp:nvSpPr>
        <dsp:cNvPr id="0" name=""/>
        <dsp:cNvSpPr/>
      </dsp:nvSpPr>
      <dsp:spPr>
        <a:xfrm>
          <a:off x="2769174" y="1018"/>
          <a:ext cx="969131" cy="969131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Requirement Analysis</a:t>
          </a:r>
        </a:p>
      </dsp:txBody>
      <dsp:txXfrm>
        <a:off x="2911100" y="142944"/>
        <a:ext cx="685279" cy="685279"/>
      </dsp:txXfrm>
    </dsp:sp>
    <dsp:sp modelId="{BB7D2693-48C0-4520-9FE3-04DBF182222D}">
      <dsp:nvSpPr>
        <dsp:cNvPr id="0" name=""/>
        <dsp:cNvSpPr/>
      </dsp:nvSpPr>
      <dsp:spPr>
        <a:xfrm rot="2160000">
          <a:off x="3707784" y="745678"/>
          <a:ext cx="258077" cy="3270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>
        <a:off x="3715177" y="788340"/>
        <a:ext cx="180654" cy="196249"/>
      </dsp:txXfrm>
    </dsp:sp>
    <dsp:sp modelId="{D62FE5BD-AC1D-4EEF-BD1B-3FF8A31DC1C9}">
      <dsp:nvSpPr>
        <dsp:cNvPr id="0" name=""/>
        <dsp:cNvSpPr/>
      </dsp:nvSpPr>
      <dsp:spPr>
        <a:xfrm>
          <a:off x="3947159" y="856875"/>
          <a:ext cx="969131" cy="969131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Design</a:t>
          </a:r>
        </a:p>
      </dsp:txBody>
      <dsp:txXfrm>
        <a:off x="4089085" y="998801"/>
        <a:ext cx="685279" cy="685279"/>
      </dsp:txXfrm>
    </dsp:sp>
    <dsp:sp modelId="{903C44B4-4EF2-4CC0-8D6C-7CBACBB06FB1}">
      <dsp:nvSpPr>
        <dsp:cNvPr id="0" name=""/>
        <dsp:cNvSpPr/>
      </dsp:nvSpPr>
      <dsp:spPr>
        <a:xfrm rot="6480000">
          <a:off x="4079968" y="1863355"/>
          <a:ext cx="258077" cy="3270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 rot="10800000">
        <a:off x="4130642" y="1891954"/>
        <a:ext cx="180654" cy="196249"/>
      </dsp:txXfrm>
    </dsp:sp>
    <dsp:sp modelId="{3D7B1778-0146-46D5-97BD-99E25EC2FF1B}">
      <dsp:nvSpPr>
        <dsp:cNvPr id="0" name=""/>
        <dsp:cNvSpPr/>
      </dsp:nvSpPr>
      <dsp:spPr>
        <a:xfrm>
          <a:off x="3497208" y="2241679"/>
          <a:ext cx="969131" cy="969131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Implementation</a:t>
          </a:r>
        </a:p>
      </dsp:txBody>
      <dsp:txXfrm>
        <a:off x="3639134" y="2383605"/>
        <a:ext cx="685279" cy="685279"/>
      </dsp:txXfrm>
    </dsp:sp>
    <dsp:sp modelId="{578B7524-6C1E-427C-A5B4-A7E31C473454}">
      <dsp:nvSpPr>
        <dsp:cNvPr id="0" name=""/>
        <dsp:cNvSpPr/>
      </dsp:nvSpPr>
      <dsp:spPr>
        <a:xfrm rot="10800000">
          <a:off x="3132005" y="2562704"/>
          <a:ext cx="258077" cy="3270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 rot="10800000">
        <a:off x="3209428" y="2628120"/>
        <a:ext cx="180654" cy="196249"/>
      </dsp:txXfrm>
    </dsp:sp>
    <dsp:sp modelId="{5310B7D3-3DAE-4644-8E22-5378F40149AD}">
      <dsp:nvSpPr>
        <dsp:cNvPr id="0" name=""/>
        <dsp:cNvSpPr/>
      </dsp:nvSpPr>
      <dsp:spPr>
        <a:xfrm>
          <a:off x="2041139" y="2241679"/>
          <a:ext cx="969131" cy="969131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Testing</a:t>
          </a:r>
        </a:p>
      </dsp:txBody>
      <dsp:txXfrm>
        <a:off x="2183065" y="2383605"/>
        <a:ext cx="685279" cy="685279"/>
      </dsp:txXfrm>
    </dsp:sp>
    <dsp:sp modelId="{EA2B0AE0-2AF1-498D-B56D-CE65B2A46605}">
      <dsp:nvSpPr>
        <dsp:cNvPr id="0" name=""/>
        <dsp:cNvSpPr/>
      </dsp:nvSpPr>
      <dsp:spPr>
        <a:xfrm rot="15120000">
          <a:off x="2173948" y="1877248"/>
          <a:ext cx="258077" cy="3270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 rot="10800000">
        <a:off x="2224622" y="1979481"/>
        <a:ext cx="180654" cy="196249"/>
      </dsp:txXfrm>
    </dsp:sp>
    <dsp:sp modelId="{206D7E40-3AF6-4313-8310-7E51A529B190}">
      <dsp:nvSpPr>
        <dsp:cNvPr id="0" name=""/>
        <dsp:cNvSpPr/>
      </dsp:nvSpPr>
      <dsp:spPr>
        <a:xfrm>
          <a:off x="1591189" y="856875"/>
          <a:ext cx="969131" cy="969131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Evolution</a:t>
          </a:r>
        </a:p>
      </dsp:txBody>
      <dsp:txXfrm>
        <a:off x="1733115" y="998801"/>
        <a:ext cx="685279" cy="685279"/>
      </dsp:txXfrm>
    </dsp:sp>
    <dsp:sp modelId="{238AB395-50DA-4B62-ADF1-D566205C8C4A}">
      <dsp:nvSpPr>
        <dsp:cNvPr id="0" name=""/>
        <dsp:cNvSpPr/>
      </dsp:nvSpPr>
      <dsp:spPr>
        <a:xfrm rot="19440000">
          <a:off x="2529799" y="754265"/>
          <a:ext cx="258077" cy="3270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600" kern="1200"/>
        </a:p>
      </dsp:txBody>
      <dsp:txXfrm>
        <a:off x="2537192" y="842435"/>
        <a:ext cx="180654" cy="19624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2">
  <dgm:title val=""/>
  <dgm:desc val=""/>
  <dgm:catLst>
    <dgm:cat type="cycle" pri="1000"/>
    <dgm:cat type="convert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choose name="Name2">
          <dgm:if name="Name3" axis="ch" ptType="node" func="cnt" op="gt" val="2">
            <dgm:alg type="cycle">
              <dgm:param type="stAng" val="0"/>
              <dgm:param type="spanAng" val="360"/>
            </dgm:alg>
          </dgm:if>
          <dgm:else name="Name4">
            <dgm:alg type="cycle">
              <dgm:param type="stAng" val="-90"/>
              <dgm:param type="spanAng" val="360"/>
            </dgm:alg>
          </dgm:else>
        </dgm:choose>
      </dgm:if>
      <dgm:else name="Name5">
        <dgm:choose name="Name6">
          <dgm:if name="Name7" axis="ch" ptType="node" func="cnt" op="gt" val="2">
            <dgm:alg type="cycle">
              <dgm:param type="stAng" val="0"/>
              <dgm:param type="spanAng" val="-360"/>
            </dgm:alg>
          </dgm:if>
          <dgm:else name="Name8">
            <dgm:alg type="cycle">
              <dgm:param type="stAng" val="90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ptType="sibTrans" refType="w" refFor="ch" refPtType="node" op="equ" fact="0.25"/>
      <dgm:constr type="sibSp" refType="w" refFor="ch" refPtType="node" fact="0.5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>
          <dgm:param type="txAnchorVertCh" val="mid"/>
        </dgm:alg>
        <dgm:shape xmlns:r="http://schemas.openxmlformats.org/officeDocument/2006/relationships" type="ellipse" r:blip="">
          <dgm:adjLst/>
        </dgm:shape>
        <dgm:presOf axis="desOrSelf" ptType="node"/>
        <dgm:constrLst>
          <dgm:constr type="h" refType="w"/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9">
        <dgm:if name="Name10" axis="par ch" ptType="doc node" func="cnt" op="gt" val="1">
          <dgm:forEach name="sibTransForEach" axis="followSib" ptType="sibTrans" hideLastTrans="0" cnt="1">
            <dgm:layoutNode name="sibTrans">
              <dgm:choose name="Name11">
                <dgm:if name="Name12" axis="par ch" ptType="doc node" func="cnt" op="lt" val="3">
                  <dgm:alg type="conn">
                    <dgm:param type="begPts" val="radial"/>
                    <dgm:param type="endPts" val="radial"/>
                  </dgm:alg>
                </dgm:if>
                <dgm:else name="Name13">
                  <dgm:alg type="conn">
                    <dgm:param type="begPts" val="auto"/>
                    <dgm:param type="endPts" val="auto"/>
                  </dgm:alg>
                </dgm:else>
              </dgm:choose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1.35"/>
                <dgm:constr type="connDist"/>
                <dgm:constr type="w" for="ch" refType="connDist" fact="0.45"/>
                <dgm:constr type="h" for="ch" refType="h"/>
              </dgm:constrLst>
              <dgm:ruleLst/>
              <dgm:layoutNode name="connectorText">
                <dgm:alg type="tx">
                  <dgm:param type="autoTxRot" val="grav"/>
                </dgm:alg>
                <dgm:shape xmlns:r="http://schemas.openxmlformats.org/officeDocument/2006/relationships" type="conn" r:blip="" hideGeom="1">
                  <dgm:adjLst/>
                </dgm:shape>
                <dgm:presOf axis="self"/>
                <dgm:constrLst>
                  <dgm:constr type="lMarg"/>
                  <dgm:constr type="rMarg"/>
                  <dgm:constr type="tMarg"/>
                  <dgm:constr type="bMarg"/>
                </dgm:constrLst>
                <dgm:ruleLst>
                  <dgm:rule type="primFontSz" val="5" fact="NaN" max="NaN"/>
                </dgm:ruleLst>
              </dgm:layoutNode>
            </dgm:layoutNode>
          </dgm:forEach>
        </dgm:if>
        <dgm:else name="Name14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69B54CE-854B-413E-906D-906436E20F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Annual report (Red and Black design)</Template>
  <TotalTime>125</TotalTime>
  <Pages>11</Pages>
  <Words>585</Words>
  <Characters>3340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XINGYU</dc:creator>
  <cp:keywords/>
  <cp:lastModifiedBy>CHEN XINGYU</cp:lastModifiedBy>
  <cp:revision>93</cp:revision>
  <dcterms:created xsi:type="dcterms:W3CDTF">2018-04-02T10:50:00Z</dcterms:created>
  <dcterms:modified xsi:type="dcterms:W3CDTF">2018-04-16T19:06:00Z</dcterms:modified>
  <cp:contentStatus/>
  <cp:version/>
</cp:coreProperties>
</file>