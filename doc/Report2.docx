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58B4CDD3" w:rsidR="00FF17FB" w:rsidRDefault="00FF17FB" w:rsidP="00A91D75">
      <w:pPr>
        <w:rPr>
          <w:rFonts w:ascii="Times New Roman" w:hAnsi="Times New Roman" w:cs="Times New Roman"/>
        </w:rPr>
      </w:pPr>
      <w:r w:rsidRPr="008610E9">
        <w:rPr>
          <w:rFonts w:ascii="Times New Roman" w:hAnsi="Times New Roman" w:cs="Times New Roman"/>
          <w:noProof/>
          <w:lang w:val="en-SG" w:eastAsia="zh-CN"/>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zh-CN"/>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zh-CN"/>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0E426853"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r w:rsidR="00324D6C">
        <w:rPr>
          <w:rFonts w:ascii="Times New Roman" w:hAnsi="Times New Roman" w:cs="Times New Roman"/>
          <w:b/>
          <w:sz w:val="40"/>
        </w:rPr>
        <w:t xml:space="preserve"> Li Jin Quan(U172</w:t>
      </w:r>
      <w:r w:rsidR="00891DD8">
        <w:rPr>
          <w:rFonts w:ascii="Times New Roman" w:hAnsi="Times New Roman" w:cs="Times New Roman"/>
          <w:b/>
          <w:sz w:val="40"/>
        </w:rPr>
        <w:t>2</w:t>
      </w:r>
      <w:r w:rsidR="0025227C">
        <w:rPr>
          <w:rFonts w:ascii="Times New Roman" w:hAnsi="Times New Roman" w:cs="Times New Roman"/>
          <w:b/>
          <w:sz w:val="40"/>
        </w:rPr>
        <w:t>463A)</w:t>
      </w:r>
    </w:p>
    <w:p w14:paraId="4A59BD4C" w14:textId="4E4911DB" w:rsidR="00324D6C"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Lee Jian Hao(U1721619C)</w:t>
      </w:r>
    </w:p>
    <w:p w14:paraId="48F634DC" w14:textId="70DA043B" w:rsidR="00324D6C" w:rsidRDefault="00324D6C" w:rsidP="00FF17FB">
      <w:pPr>
        <w:tabs>
          <w:tab w:val="left" w:pos="4341"/>
        </w:tabs>
        <w:rPr>
          <w:rFonts w:ascii="Times New Roman" w:hAnsi="Times New Roman" w:cs="Times New Roman"/>
          <w:b/>
          <w:sz w:val="40"/>
        </w:rPr>
      </w:pPr>
      <w:r>
        <w:rPr>
          <w:noProof/>
          <w:lang w:val="en-SG" w:eastAsia="zh-CN"/>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0"/>
        </w:rPr>
        <w:t xml:space="preserve">                  Kok Jia Hui(U1721022E)</w:t>
      </w:r>
    </w:p>
    <w:p w14:paraId="2EBE18B6" w14:textId="03043309" w:rsidR="004673C8" w:rsidRPr="00FF17FB"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74300A" w:rsidRDefault="00A368E7">
          <w:pPr>
            <w:pStyle w:val="TOCHeading"/>
            <w:rPr>
              <w:rFonts w:ascii="Times New Roman" w:hAnsi="Times New Roman" w:cs="Times New Roman"/>
              <w:sz w:val="24"/>
              <w:szCs w:val="24"/>
            </w:rPr>
          </w:pPr>
          <w:r w:rsidRPr="0074300A">
            <w:rPr>
              <w:rFonts w:ascii="Times New Roman" w:hAnsi="Times New Roman" w:cs="Times New Roman"/>
              <w:sz w:val="24"/>
              <w:szCs w:val="24"/>
            </w:rPr>
            <w:t>Contents</w:t>
          </w:r>
        </w:p>
        <w:p w14:paraId="60B0BFAA" w14:textId="78EE3B5A" w:rsidR="007343C6" w:rsidRPr="0074300A" w:rsidRDefault="00A368E7">
          <w:pPr>
            <w:pStyle w:val="TOC1"/>
            <w:rPr>
              <w:rFonts w:ascii="Times New Roman" w:eastAsiaTheme="minorEastAsia" w:hAnsi="Times New Roman" w:cs="Times New Roman"/>
              <w:color w:val="auto"/>
              <w:kern w:val="0"/>
              <w:szCs w:val="24"/>
              <w:lang w:eastAsia="zh-SG"/>
            </w:rPr>
          </w:pPr>
          <w:r w:rsidRPr="0074300A">
            <w:rPr>
              <w:rFonts w:ascii="Times New Roman" w:hAnsi="Times New Roman" w:cs="Times New Roman"/>
              <w:szCs w:val="24"/>
            </w:rPr>
            <w:fldChar w:fldCharType="begin"/>
          </w:r>
          <w:r w:rsidRPr="0074300A">
            <w:rPr>
              <w:rFonts w:ascii="Times New Roman" w:hAnsi="Times New Roman" w:cs="Times New Roman"/>
              <w:szCs w:val="24"/>
            </w:rPr>
            <w:instrText xml:space="preserve"> TOC \o "1-3" \h \z \u </w:instrText>
          </w:r>
          <w:r w:rsidRPr="0074300A">
            <w:rPr>
              <w:rFonts w:ascii="Times New Roman" w:hAnsi="Times New Roman" w:cs="Times New Roman"/>
              <w:szCs w:val="24"/>
            </w:rPr>
            <w:fldChar w:fldCharType="separate"/>
          </w:r>
          <w:hyperlink w:anchor="_Toc510461166" w:history="1">
            <w:r w:rsidR="007343C6" w:rsidRPr="0074300A">
              <w:rPr>
                <w:rStyle w:val="Hyperlink"/>
                <w:rFonts w:ascii="Times New Roman" w:hAnsi="Times New Roman" w:cs="Times New Roman"/>
                <w:szCs w:val="24"/>
              </w:rPr>
              <w:t>APPENDIX B</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_Toc510461166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3</w:t>
            </w:r>
            <w:r w:rsidR="007343C6" w:rsidRPr="0074300A">
              <w:rPr>
                <w:rFonts w:ascii="Times New Roman" w:hAnsi="Times New Roman" w:cs="Times New Roman"/>
                <w:webHidden/>
                <w:szCs w:val="24"/>
              </w:rPr>
              <w:fldChar w:fldCharType="end"/>
            </w:r>
          </w:hyperlink>
        </w:p>
        <w:p w14:paraId="14F391AD" w14:textId="7ED32B5F" w:rsidR="007343C6" w:rsidRPr="00DC1D61" w:rsidRDefault="008C0C84" w:rsidP="00DC1D61">
          <w:pPr>
            <w:pStyle w:val="TOC1"/>
            <w:rPr>
              <w:rFonts w:ascii="Times New Roman" w:eastAsiaTheme="minorEastAsia" w:hAnsi="Times New Roman" w:cs="Times New Roman"/>
              <w:color w:val="auto"/>
              <w:kern w:val="0"/>
              <w:szCs w:val="24"/>
              <w:lang w:eastAsia="zh-SG"/>
            </w:rPr>
          </w:pPr>
          <w:hyperlink w:anchor="_Toc510461167" w:history="1">
            <w:r w:rsidR="007343C6" w:rsidRPr="0074300A">
              <w:rPr>
                <w:rStyle w:val="Hyperlink"/>
                <w:rFonts w:ascii="Times New Roman" w:hAnsi="Times New Roman" w:cs="Times New Roman"/>
                <w:szCs w:val="24"/>
              </w:rPr>
              <w:t>UML CLASS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_Toc510461167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4</w:t>
            </w:r>
            <w:r w:rsidR="007343C6" w:rsidRPr="0074300A">
              <w:rPr>
                <w:rFonts w:ascii="Times New Roman" w:hAnsi="Times New Roman" w:cs="Times New Roman"/>
                <w:webHidden/>
                <w:szCs w:val="24"/>
              </w:rPr>
              <w:fldChar w:fldCharType="end"/>
            </w:r>
          </w:hyperlink>
        </w:p>
        <w:p w14:paraId="5F28453B" w14:textId="2F4FAD4F" w:rsidR="007343C6" w:rsidRPr="0074300A" w:rsidRDefault="008C0C84">
          <w:pPr>
            <w:pStyle w:val="TOC1"/>
            <w:rPr>
              <w:rFonts w:ascii="Times New Roman" w:eastAsiaTheme="minorEastAsia" w:hAnsi="Times New Roman" w:cs="Times New Roman"/>
              <w:color w:val="auto"/>
              <w:kern w:val="0"/>
              <w:szCs w:val="24"/>
              <w:lang w:eastAsia="zh-SG"/>
            </w:rPr>
          </w:pPr>
          <w:hyperlink w:anchor="_Toc510461169" w:history="1">
            <w:r w:rsidR="007343C6" w:rsidRPr="0074300A">
              <w:rPr>
                <w:rStyle w:val="Hyperlink"/>
                <w:rFonts w:ascii="Times New Roman" w:hAnsi="Times New Roman" w:cs="Times New Roman"/>
                <w:szCs w:val="24"/>
              </w:rPr>
              <w:t>UML SEQUENCE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_Toc510461169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5</w:t>
            </w:r>
            <w:r w:rsidR="007343C6" w:rsidRPr="0074300A">
              <w:rPr>
                <w:rFonts w:ascii="Times New Roman" w:hAnsi="Times New Roman" w:cs="Times New Roman"/>
                <w:webHidden/>
                <w:szCs w:val="24"/>
              </w:rPr>
              <w:fldChar w:fldCharType="end"/>
            </w:r>
          </w:hyperlink>
        </w:p>
        <w:p w14:paraId="26F4C8CB" w14:textId="74AAF590" w:rsidR="007343C6" w:rsidRPr="0074300A" w:rsidRDefault="008C0C84">
          <w:pPr>
            <w:pStyle w:val="TOC1"/>
            <w:rPr>
              <w:rFonts w:ascii="Times New Roman" w:eastAsiaTheme="minorEastAsia" w:hAnsi="Times New Roman" w:cs="Times New Roman"/>
              <w:color w:val="auto"/>
              <w:kern w:val="0"/>
              <w:szCs w:val="24"/>
              <w:lang w:eastAsia="zh-SG"/>
            </w:rPr>
          </w:pPr>
          <w:hyperlink w:anchor="_Toc510461170" w:history="1">
            <w:r w:rsidR="007343C6" w:rsidRPr="0074300A">
              <w:rPr>
                <w:rStyle w:val="Hyperlink"/>
                <w:rFonts w:ascii="Times New Roman" w:hAnsi="Times New Roman" w:cs="Times New Roman"/>
                <w:szCs w:val="24"/>
              </w:rPr>
              <w:t>OO DESIGN CONSIDERATION</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_Toc510461170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6</w:t>
            </w:r>
            <w:r w:rsidR="007343C6" w:rsidRPr="0074300A">
              <w:rPr>
                <w:rFonts w:ascii="Times New Roman" w:hAnsi="Times New Roman" w:cs="Times New Roman"/>
                <w:webHidden/>
                <w:szCs w:val="24"/>
              </w:rPr>
              <w:fldChar w:fldCharType="end"/>
            </w:r>
          </w:hyperlink>
        </w:p>
        <w:p w14:paraId="17C7DDDA" w14:textId="584A7EEB" w:rsidR="007343C6" w:rsidRPr="0074300A" w:rsidRDefault="008C0C8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74300A">
              <w:rPr>
                <w:rStyle w:val="Hyperlink"/>
                <w:rFonts w:ascii="Times New Roman" w:hAnsi="Times New Roman" w:cs="Times New Roman"/>
                <w:noProof/>
                <w:szCs w:val="24"/>
              </w:rPr>
              <w:t>SRP – Single Responsibility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_Toc510461171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996C052" w14:textId="6C1BDF9D" w:rsidR="007343C6" w:rsidRPr="0074300A" w:rsidRDefault="008C0C8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74300A">
              <w:rPr>
                <w:rStyle w:val="Hyperlink"/>
                <w:rFonts w:ascii="Times New Roman" w:hAnsi="Times New Roman" w:cs="Times New Roman"/>
                <w:noProof/>
                <w:szCs w:val="24"/>
              </w:rPr>
              <w:t>OCP – Open/Closed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_Toc510461172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575CF89B" w14:textId="7A88B532" w:rsidR="007343C6" w:rsidRPr="0074300A" w:rsidRDefault="008C0C8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74300A">
              <w:rPr>
                <w:rStyle w:val="Hyperlink"/>
                <w:rFonts w:ascii="Times New Roman" w:hAnsi="Times New Roman" w:cs="Times New Roman"/>
                <w:noProof/>
                <w:szCs w:val="24"/>
              </w:rPr>
              <w:t>LSP – Liskov Substitution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_Toc510461173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24BA44F3" w14:textId="3DF80A52" w:rsidR="007343C6" w:rsidRPr="0074300A" w:rsidRDefault="008C0C8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74300A">
              <w:rPr>
                <w:rStyle w:val="Hyperlink"/>
                <w:rFonts w:ascii="Times New Roman" w:hAnsi="Times New Roman" w:cs="Times New Roman"/>
                <w:noProof/>
                <w:szCs w:val="24"/>
              </w:rPr>
              <w:t>ISP – Interface Segregation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_Toc510461174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18F3F4AC" w14:textId="6909624C" w:rsidR="007343C6" w:rsidRPr="0074300A" w:rsidRDefault="008C0C8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74300A">
              <w:rPr>
                <w:rStyle w:val="Hyperlink"/>
                <w:rFonts w:ascii="Times New Roman" w:hAnsi="Times New Roman" w:cs="Times New Roman"/>
                <w:noProof/>
                <w:szCs w:val="24"/>
              </w:rPr>
              <w:t>DIP – Dependency Inversion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_Toc510461175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1FE2E84" w14:textId="280CE9F5" w:rsidR="007343C6" w:rsidRPr="0074300A" w:rsidRDefault="008C0C84">
          <w:pPr>
            <w:pStyle w:val="TOC1"/>
            <w:rPr>
              <w:rFonts w:ascii="Times New Roman" w:eastAsiaTheme="minorEastAsia" w:hAnsi="Times New Roman" w:cs="Times New Roman"/>
              <w:color w:val="auto"/>
              <w:kern w:val="0"/>
              <w:szCs w:val="24"/>
              <w:lang w:eastAsia="zh-SG"/>
            </w:rPr>
          </w:pPr>
          <w:hyperlink w:anchor="_Toc510461176" w:history="1">
            <w:r w:rsidR="007343C6" w:rsidRPr="0074300A">
              <w:rPr>
                <w:rStyle w:val="Hyperlink"/>
                <w:rFonts w:ascii="Times New Roman" w:hAnsi="Times New Roman" w:cs="Times New Roman"/>
                <w:szCs w:val="24"/>
              </w:rPr>
              <w:t>TESTING</w:t>
            </w:r>
            <w:r w:rsidR="007343C6" w:rsidRPr="0074300A">
              <w:rPr>
                <w:rFonts w:ascii="Times New Roman" w:hAnsi="Times New Roman" w:cs="Times New Roman"/>
                <w:webHidden/>
                <w:szCs w:val="24"/>
              </w:rPr>
              <w:tab/>
            </w:r>
            <w:r w:rsidR="00DC1D61">
              <w:rPr>
                <w:rFonts w:ascii="Times New Roman" w:hAnsi="Times New Roman" w:cs="Times New Roman"/>
                <w:webHidden/>
                <w:szCs w:val="24"/>
              </w:rPr>
              <w:t>11</w:t>
            </w:r>
          </w:hyperlink>
        </w:p>
        <w:p w14:paraId="6F4B7B75" w14:textId="77777777" w:rsidR="00A368E7" w:rsidRPr="0074300A" w:rsidRDefault="00A368E7">
          <w:pPr>
            <w:rPr>
              <w:rFonts w:ascii="Times New Roman" w:hAnsi="Times New Roman" w:cs="Times New Roman"/>
              <w:szCs w:val="24"/>
            </w:rPr>
          </w:pPr>
          <w:r w:rsidRPr="0074300A">
            <w:rPr>
              <w:rFonts w:ascii="Times New Roman" w:hAnsi="Times New Roman" w:cs="Times New Roman"/>
              <w:b/>
              <w:bCs/>
              <w:noProof/>
              <w:szCs w:val="24"/>
            </w:rPr>
            <w:fldChar w:fldCharType="end"/>
          </w:r>
        </w:p>
      </w:sdtContent>
    </w:sdt>
    <w:p w14:paraId="3DCC1ADC" w14:textId="77777777" w:rsidR="002F54C7" w:rsidRPr="00071873" w:rsidRDefault="002F54C7" w:rsidP="002F54C7">
      <w:pPr>
        <w:pStyle w:val="Heading1"/>
        <w:rPr>
          <w:rFonts w:ascii="Times New Roman" w:hAnsi="Times New Roman" w:cs="Times New Roman"/>
          <w:sz w:val="36"/>
          <w:szCs w:val="24"/>
        </w:rPr>
      </w:pPr>
      <w:bookmarkStart w:id="0" w:name="_Toc510461166"/>
      <w:r w:rsidRPr="00071873">
        <w:rPr>
          <w:rFonts w:ascii="Times New Roman" w:hAnsi="Times New Roman" w:cs="Times New Roman"/>
          <w:sz w:val="36"/>
          <w:szCs w:val="24"/>
        </w:rPr>
        <w:lastRenderedPageBreak/>
        <w:t>APPENDIX B</w:t>
      </w:r>
      <w:bookmarkEnd w:id="0"/>
    </w:p>
    <w:p w14:paraId="5A2F3E5D"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Declaration of Original Work</w:t>
      </w:r>
    </w:p>
    <w:p w14:paraId="61786AD2"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74300A" w:rsidRDefault="002F54C7" w:rsidP="002F54C7">
      <w:pPr>
        <w:rPr>
          <w:rFonts w:ascii="Times New Roman" w:hAnsi="Times New Roman" w:cs="Times New Roman"/>
          <w:szCs w:val="24"/>
        </w:rPr>
      </w:pPr>
    </w:p>
    <w:p w14:paraId="164C57D0"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74300A" w:rsidRDefault="002F54C7" w:rsidP="002F54C7">
      <w:pPr>
        <w:rPr>
          <w:rFonts w:ascii="Times New Roman" w:hAnsi="Times New Roman" w:cs="Times New Roman"/>
          <w:szCs w:val="24"/>
        </w:rPr>
      </w:pPr>
    </w:p>
    <w:p w14:paraId="45A81345"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74300A" w:rsidRDefault="002F54C7" w:rsidP="002F54C7">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74300A"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Name</w:t>
            </w:r>
          </w:p>
        </w:tc>
        <w:tc>
          <w:tcPr>
            <w:tcW w:w="2481" w:type="dxa"/>
          </w:tcPr>
          <w:p w14:paraId="589B489E"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Course</w:t>
            </w:r>
          </w:p>
          <w:p w14:paraId="583DB0A9"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(CE2002 or CZ2002)</w:t>
            </w:r>
          </w:p>
        </w:tc>
        <w:tc>
          <w:tcPr>
            <w:tcW w:w="2482" w:type="dxa"/>
          </w:tcPr>
          <w:p w14:paraId="51AF266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Lab Group</w:t>
            </w:r>
          </w:p>
        </w:tc>
        <w:tc>
          <w:tcPr>
            <w:tcW w:w="2482" w:type="dxa"/>
          </w:tcPr>
          <w:p w14:paraId="476008B1"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Signature/Date</w:t>
            </w:r>
          </w:p>
        </w:tc>
      </w:tr>
      <w:tr w:rsidR="002F54C7" w:rsidRPr="0074300A" w14:paraId="16CB7FF3" w14:textId="77777777" w:rsidTr="0038306E">
        <w:tc>
          <w:tcPr>
            <w:tcW w:w="2481" w:type="dxa"/>
          </w:tcPr>
          <w:p w14:paraId="3841E683" w14:textId="77777777" w:rsidR="002F54C7" w:rsidRPr="0074300A" w:rsidRDefault="002F54C7" w:rsidP="0038306E">
            <w:pPr>
              <w:rPr>
                <w:rFonts w:ascii="Times New Roman" w:hAnsi="Times New Roman" w:cs="Times New Roman"/>
                <w:szCs w:val="24"/>
              </w:rPr>
            </w:pPr>
          </w:p>
        </w:tc>
        <w:tc>
          <w:tcPr>
            <w:tcW w:w="2481" w:type="dxa"/>
          </w:tcPr>
          <w:p w14:paraId="5334F3B3" w14:textId="77777777" w:rsidR="002F54C7" w:rsidRPr="0074300A" w:rsidRDefault="002F54C7" w:rsidP="0038306E">
            <w:pPr>
              <w:rPr>
                <w:rFonts w:ascii="Times New Roman" w:hAnsi="Times New Roman" w:cs="Times New Roman"/>
                <w:szCs w:val="24"/>
              </w:rPr>
            </w:pPr>
          </w:p>
        </w:tc>
        <w:tc>
          <w:tcPr>
            <w:tcW w:w="2482" w:type="dxa"/>
          </w:tcPr>
          <w:p w14:paraId="3175F823" w14:textId="77777777" w:rsidR="002F54C7" w:rsidRPr="0074300A" w:rsidRDefault="002F54C7" w:rsidP="0038306E">
            <w:pPr>
              <w:rPr>
                <w:rFonts w:ascii="Times New Roman" w:hAnsi="Times New Roman" w:cs="Times New Roman"/>
                <w:szCs w:val="24"/>
              </w:rPr>
            </w:pPr>
          </w:p>
        </w:tc>
        <w:tc>
          <w:tcPr>
            <w:tcW w:w="2482" w:type="dxa"/>
          </w:tcPr>
          <w:p w14:paraId="15BD35F4" w14:textId="77777777" w:rsidR="002F54C7" w:rsidRPr="0074300A" w:rsidRDefault="002F54C7" w:rsidP="0038306E">
            <w:pPr>
              <w:rPr>
                <w:rFonts w:ascii="Times New Roman" w:hAnsi="Times New Roman" w:cs="Times New Roman"/>
                <w:szCs w:val="24"/>
              </w:rPr>
            </w:pPr>
          </w:p>
        </w:tc>
      </w:tr>
      <w:tr w:rsidR="002F54C7" w:rsidRPr="0074300A" w14:paraId="025C313D" w14:textId="77777777" w:rsidTr="0038306E">
        <w:tc>
          <w:tcPr>
            <w:tcW w:w="2481" w:type="dxa"/>
          </w:tcPr>
          <w:p w14:paraId="17F84A7F" w14:textId="77777777" w:rsidR="002F54C7" w:rsidRPr="0074300A" w:rsidRDefault="002F54C7" w:rsidP="0038306E">
            <w:pPr>
              <w:rPr>
                <w:rFonts w:ascii="Times New Roman" w:hAnsi="Times New Roman" w:cs="Times New Roman"/>
                <w:szCs w:val="24"/>
              </w:rPr>
            </w:pPr>
          </w:p>
        </w:tc>
        <w:tc>
          <w:tcPr>
            <w:tcW w:w="2481" w:type="dxa"/>
          </w:tcPr>
          <w:p w14:paraId="2B4EACF9" w14:textId="77777777" w:rsidR="002F54C7" w:rsidRPr="0074300A" w:rsidRDefault="002F54C7" w:rsidP="0038306E">
            <w:pPr>
              <w:rPr>
                <w:rFonts w:ascii="Times New Roman" w:hAnsi="Times New Roman" w:cs="Times New Roman"/>
                <w:szCs w:val="24"/>
              </w:rPr>
            </w:pPr>
          </w:p>
        </w:tc>
        <w:tc>
          <w:tcPr>
            <w:tcW w:w="2482" w:type="dxa"/>
          </w:tcPr>
          <w:p w14:paraId="044EA733" w14:textId="77777777" w:rsidR="002F54C7" w:rsidRPr="0074300A" w:rsidRDefault="002F54C7" w:rsidP="0038306E">
            <w:pPr>
              <w:rPr>
                <w:rFonts w:ascii="Times New Roman" w:hAnsi="Times New Roman" w:cs="Times New Roman"/>
                <w:szCs w:val="24"/>
              </w:rPr>
            </w:pPr>
          </w:p>
        </w:tc>
        <w:tc>
          <w:tcPr>
            <w:tcW w:w="2482" w:type="dxa"/>
          </w:tcPr>
          <w:p w14:paraId="587101BA" w14:textId="77777777" w:rsidR="002F54C7" w:rsidRPr="0074300A" w:rsidRDefault="002F54C7" w:rsidP="0038306E">
            <w:pPr>
              <w:rPr>
                <w:rFonts w:ascii="Times New Roman" w:hAnsi="Times New Roman" w:cs="Times New Roman"/>
                <w:szCs w:val="24"/>
              </w:rPr>
            </w:pPr>
          </w:p>
        </w:tc>
      </w:tr>
      <w:tr w:rsidR="002F54C7" w:rsidRPr="0074300A" w14:paraId="0EE25D28" w14:textId="77777777" w:rsidTr="0038306E">
        <w:tc>
          <w:tcPr>
            <w:tcW w:w="2481" w:type="dxa"/>
          </w:tcPr>
          <w:p w14:paraId="25D99D85" w14:textId="77777777" w:rsidR="002F54C7" w:rsidRPr="0074300A" w:rsidRDefault="002F54C7" w:rsidP="0038306E">
            <w:pPr>
              <w:rPr>
                <w:rFonts w:ascii="Times New Roman" w:hAnsi="Times New Roman" w:cs="Times New Roman"/>
                <w:szCs w:val="24"/>
              </w:rPr>
            </w:pPr>
          </w:p>
        </w:tc>
        <w:tc>
          <w:tcPr>
            <w:tcW w:w="2481" w:type="dxa"/>
          </w:tcPr>
          <w:p w14:paraId="287CBF2D" w14:textId="77777777" w:rsidR="002F54C7" w:rsidRPr="0074300A" w:rsidRDefault="002F54C7" w:rsidP="0038306E">
            <w:pPr>
              <w:rPr>
                <w:rFonts w:ascii="Times New Roman" w:hAnsi="Times New Roman" w:cs="Times New Roman"/>
                <w:szCs w:val="24"/>
              </w:rPr>
            </w:pPr>
          </w:p>
        </w:tc>
        <w:tc>
          <w:tcPr>
            <w:tcW w:w="2482" w:type="dxa"/>
          </w:tcPr>
          <w:p w14:paraId="54BEF33E" w14:textId="77777777" w:rsidR="002F54C7" w:rsidRPr="0074300A" w:rsidRDefault="002F54C7" w:rsidP="0038306E">
            <w:pPr>
              <w:rPr>
                <w:rFonts w:ascii="Times New Roman" w:hAnsi="Times New Roman" w:cs="Times New Roman"/>
                <w:szCs w:val="24"/>
              </w:rPr>
            </w:pPr>
          </w:p>
        </w:tc>
        <w:tc>
          <w:tcPr>
            <w:tcW w:w="2482" w:type="dxa"/>
          </w:tcPr>
          <w:p w14:paraId="3C867FD2" w14:textId="77777777" w:rsidR="002F54C7" w:rsidRPr="0074300A" w:rsidRDefault="002F54C7" w:rsidP="0038306E">
            <w:pPr>
              <w:rPr>
                <w:rFonts w:ascii="Times New Roman" w:hAnsi="Times New Roman" w:cs="Times New Roman"/>
                <w:szCs w:val="24"/>
              </w:rPr>
            </w:pPr>
          </w:p>
        </w:tc>
      </w:tr>
      <w:tr w:rsidR="002F54C7" w:rsidRPr="0074300A" w14:paraId="70A0FE7E" w14:textId="77777777" w:rsidTr="0038306E">
        <w:tc>
          <w:tcPr>
            <w:tcW w:w="2481" w:type="dxa"/>
          </w:tcPr>
          <w:p w14:paraId="1D1C6E0C" w14:textId="77777777" w:rsidR="002F54C7" w:rsidRPr="0074300A" w:rsidRDefault="002F54C7" w:rsidP="0038306E">
            <w:pPr>
              <w:rPr>
                <w:rFonts w:ascii="Times New Roman" w:hAnsi="Times New Roman" w:cs="Times New Roman"/>
                <w:szCs w:val="24"/>
              </w:rPr>
            </w:pPr>
          </w:p>
        </w:tc>
        <w:tc>
          <w:tcPr>
            <w:tcW w:w="2481" w:type="dxa"/>
          </w:tcPr>
          <w:p w14:paraId="66B683C5" w14:textId="77777777" w:rsidR="002F54C7" w:rsidRPr="0074300A" w:rsidRDefault="002F54C7" w:rsidP="0038306E">
            <w:pPr>
              <w:rPr>
                <w:rFonts w:ascii="Times New Roman" w:hAnsi="Times New Roman" w:cs="Times New Roman"/>
                <w:szCs w:val="24"/>
              </w:rPr>
            </w:pPr>
          </w:p>
        </w:tc>
        <w:tc>
          <w:tcPr>
            <w:tcW w:w="2482" w:type="dxa"/>
          </w:tcPr>
          <w:p w14:paraId="02EA0C5D" w14:textId="77777777" w:rsidR="002F54C7" w:rsidRPr="0074300A" w:rsidRDefault="002F54C7" w:rsidP="0038306E">
            <w:pPr>
              <w:rPr>
                <w:rFonts w:ascii="Times New Roman" w:hAnsi="Times New Roman" w:cs="Times New Roman"/>
                <w:szCs w:val="24"/>
              </w:rPr>
            </w:pPr>
          </w:p>
        </w:tc>
        <w:tc>
          <w:tcPr>
            <w:tcW w:w="2482" w:type="dxa"/>
          </w:tcPr>
          <w:p w14:paraId="67E8FF8F" w14:textId="77777777" w:rsidR="002F54C7" w:rsidRPr="0074300A" w:rsidRDefault="002F54C7" w:rsidP="0038306E">
            <w:pPr>
              <w:rPr>
                <w:rFonts w:ascii="Times New Roman" w:hAnsi="Times New Roman" w:cs="Times New Roman"/>
                <w:szCs w:val="24"/>
              </w:rPr>
            </w:pPr>
          </w:p>
        </w:tc>
      </w:tr>
    </w:tbl>
    <w:p w14:paraId="6B502E0B" w14:textId="77777777" w:rsidR="002F54C7" w:rsidRPr="0074300A" w:rsidRDefault="002F54C7" w:rsidP="002F54C7">
      <w:pPr>
        <w:rPr>
          <w:rFonts w:ascii="Times New Roman" w:hAnsi="Times New Roman" w:cs="Times New Roman"/>
          <w:szCs w:val="24"/>
        </w:rPr>
      </w:pPr>
    </w:p>
    <w:p w14:paraId="7E034903"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Important notes:</w:t>
      </w:r>
    </w:p>
    <w:p w14:paraId="5F150361" w14:textId="77777777" w:rsidR="002F54C7" w:rsidRPr="0074300A" w:rsidRDefault="002F54C7" w:rsidP="00504458">
      <w:pPr>
        <w:rPr>
          <w:rFonts w:ascii="Times New Roman" w:hAnsi="Times New Roman" w:cs="Times New Roman"/>
          <w:szCs w:val="24"/>
        </w:rPr>
      </w:pPr>
      <w:r w:rsidRPr="0074300A">
        <w:rPr>
          <w:rFonts w:ascii="Times New Roman" w:hAnsi="Times New Roman" w:cs="Times New Roman"/>
          <w:szCs w:val="24"/>
        </w:rPr>
        <w:t>1. Name must EXACTLY MATCH the one printed on your Matriculation Card.</w:t>
      </w:r>
      <w:r w:rsidRPr="0074300A">
        <w:rPr>
          <w:rFonts w:ascii="Times New Roman" w:hAnsi="Times New Roman" w:cs="Times New Roman"/>
          <w:szCs w:val="24"/>
        </w:rPr>
        <w:br w:type="page"/>
      </w:r>
    </w:p>
    <w:p w14:paraId="442F93DA" w14:textId="77777777" w:rsidR="00184B35" w:rsidRPr="00071873" w:rsidRDefault="00677E8A" w:rsidP="00A3667A">
      <w:pPr>
        <w:pStyle w:val="Heading1"/>
        <w:rPr>
          <w:rFonts w:ascii="Times New Roman" w:hAnsi="Times New Roman" w:cs="Times New Roman"/>
          <w:sz w:val="36"/>
          <w:szCs w:val="24"/>
        </w:rPr>
      </w:pPr>
      <w:bookmarkStart w:id="1" w:name="_Toc510461167"/>
      <w:r w:rsidRPr="00071873">
        <w:rPr>
          <w:rFonts w:ascii="Times New Roman" w:hAnsi="Times New Roman" w:cs="Times New Roman"/>
          <w:sz w:val="36"/>
          <w:szCs w:val="24"/>
        </w:rPr>
        <w:lastRenderedPageBreak/>
        <w:t>UML CLASS DIAGRAM</w:t>
      </w:r>
      <w:bookmarkEnd w:id="1"/>
    </w:p>
    <w:p w14:paraId="13C674F8" w14:textId="77777777" w:rsidR="005E3BA6" w:rsidRPr="0074300A" w:rsidRDefault="005E3BA6" w:rsidP="005E3BA6">
      <w:pPr>
        <w:rPr>
          <w:rFonts w:ascii="Times New Roman" w:hAnsi="Times New Roman" w:cs="Times New Roman"/>
          <w:szCs w:val="24"/>
        </w:rPr>
      </w:pPr>
    </w:p>
    <w:p w14:paraId="3F8203D1" w14:textId="380F464F" w:rsidR="005E3BA6" w:rsidRPr="0074300A" w:rsidRDefault="00163F86" w:rsidP="005E3BA6">
      <w:pPr>
        <w:rPr>
          <w:rFonts w:ascii="Times New Roman" w:hAnsi="Times New Roman" w:cs="Times New Roman"/>
          <w:szCs w:val="24"/>
        </w:rPr>
      </w:pPr>
      <w:r>
        <w:rPr>
          <w:noProof/>
          <w:lang w:val="en-SG" w:eastAsia="zh-CN"/>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74300A" w:rsidRDefault="005E3BA6" w:rsidP="005E3BA6">
      <w:pPr>
        <w:rPr>
          <w:rFonts w:ascii="Times New Roman" w:hAnsi="Times New Roman" w:cs="Times New Roman"/>
          <w:szCs w:val="24"/>
        </w:rPr>
      </w:pPr>
    </w:p>
    <w:p w14:paraId="203EFB3B" w14:textId="77777777" w:rsidR="005E3BA6" w:rsidRPr="0074300A" w:rsidRDefault="005E3BA6" w:rsidP="005E3BA6">
      <w:pPr>
        <w:rPr>
          <w:rFonts w:ascii="Times New Roman" w:hAnsi="Times New Roman" w:cs="Times New Roman"/>
          <w:szCs w:val="24"/>
        </w:rPr>
      </w:pPr>
    </w:p>
    <w:p w14:paraId="2B38B99C" w14:textId="77777777" w:rsidR="005E3BA6" w:rsidRPr="0074300A" w:rsidRDefault="005E3BA6" w:rsidP="005E3BA6">
      <w:pPr>
        <w:rPr>
          <w:rFonts w:ascii="Times New Roman" w:hAnsi="Times New Roman" w:cs="Times New Roman"/>
          <w:szCs w:val="24"/>
        </w:rPr>
      </w:pPr>
    </w:p>
    <w:p w14:paraId="3A3571D6" w14:textId="77777777" w:rsidR="005E3BA6" w:rsidRPr="0074300A" w:rsidRDefault="005E3BA6" w:rsidP="005E3BA6">
      <w:pPr>
        <w:rPr>
          <w:rFonts w:ascii="Times New Roman" w:hAnsi="Times New Roman" w:cs="Times New Roman"/>
          <w:szCs w:val="24"/>
        </w:rPr>
      </w:pPr>
    </w:p>
    <w:p w14:paraId="2F5CE241" w14:textId="77777777" w:rsidR="005E3BA6" w:rsidRPr="0074300A" w:rsidRDefault="005E3BA6" w:rsidP="005E3BA6">
      <w:pPr>
        <w:rPr>
          <w:rFonts w:ascii="Times New Roman" w:hAnsi="Times New Roman" w:cs="Times New Roman"/>
          <w:szCs w:val="24"/>
        </w:rPr>
      </w:pPr>
    </w:p>
    <w:p w14:paraId="1960A458" w14:textId="77777777" w:rsidR="005E3BA6" w:rsidRPr="0074300A" w:rsidRDefault="005E3BA6" w:rsidP="005E3BA6">
      <w:pPr>
        <w:rPr>
          <w:rFonts w:ascii="Times New Roman" w:hAnsi="Times New Roman" w:cs="Times New Roman"/>
          <w:szCs w:val="24"/>
        </w:rPr>
      </w:pPr>
    </w:p>
    <w:p w14:paraId="2B8D7772" w14:textId="77777777" w:rsidR="005E3BA6" w:rsidRPr="0074300A" w:rsidRDefault="005E3BA6" w:rsidP="005E3BA6">
      <w:pPr>
        <w:rPr>
          <w:rFonts w:ascii="Times New Roman" w:hAnsi="Times New Roman" w:cs="Times New Roman"/>
          <w:szCs w:val="24"/>
        </w:rPr>
      </w:pPr>
    </w:p>
    <w:p w14:paraId="6D2C2215" w14:textId="77777777" w:rsidR="005E3BA6" w:rsidRPr="0074300A" w:rsidRDefault="005E3BA6" w:rsidP="005E3BA6">
      <w:pPr>
        <w:rPr>
          <w:rFonts w:ascii="Times New Roman" w:hAnsi="Times New Roman" w:cs="Times New Roman"/>
          <w:szCs w:val="24"/>
        </w:rPr>
      </w:pPr>
    </w:p>
    <w:p w14:paraId="51247F62" w14:textId="77777777" w:rsidR="005E3BA6" w:rsidRPr="0074300A" w:rsidRDefault="005E3BA6" w:rsidP="005E3BA6">
      <w:pPr>
        <w:rPr>
          <w:rFonts w:ascii="Times New Roman" w:hAnsi="Times New Roman" w:cs="Times New Roman"/>
          <w:szCs w:val="24"/>
        </w:rPr>
      </w:pPr>
    </w:p>
    <w:p w14:paraId="0037A0E8" w14:textId="77777777" w:rsidR="005E3BA6" w:rsidRPr="0074300A" w:rsidRDefault="005E3BA6" w:rsidP="005E3BA6">
      <w:pPr>
        <w:rPr>
          <w:rFonts w:ascii="Times New Roman" w:hAnsi="Times New Roman" w:cs="Times New Roman"/>
          <w:szCs w:val="24"/>
        </w:rPr>
      </w:pPr>
    </w:p>
    <w:p w14:paraId="712490A3" w14:textId="77777777" w:rsidR="0094242D" w:rsidRPr="0074300A" w:rsidRDefault="0094242D" w:rsidP="005E3BA6">
      <w:pPr>
        <w:rPr>
          <w:rFonts w:ascii="Times New Roman" w:hAnsi="Times New Roman" w:cs="Times New Roman"/>
          <w:szCs w:val="24"/>
        </w:rPr>
      </w:pPr>
    </w:p>
    <w:p w14:paraId="22CDAB70" w14:textId="77777777" w:rsidR="005E3BA6" w:rsidRPr="0074300A" w:rsidRDefault="005E3BA6" w:rsidP="005E3BA6">
      <w:pPr>
        <w:rPr>
          <w:rFonts w:ascii="Times New Roman" w:hAnsi="Times New Roman" w:cs="Times New Roman"/>
          <w:szCs w:val="24"/>
        </w:rPr>
      </w:pPr>
    </w:p>
    <w:p w14:paraId="4736B10B" w14:textId="77777777" w:rsidR="005E3BA6" w:rsidRPr="0074300A" w:rsidRDefault="005E3BA6" w:rsidP="005E3BA6">
      <w:pPr>
        <w:rPr>
          <w:rFonts w:ascii="Times New Roman" w:hAnsi="Times New Roman" w:cs="Times New Roman"/>
          <w:szCs w:val="24"/>
        </w:rPr>
      </w:pPr>
    </w:p>
    <w:p w14:paraId="5CA192F8" w14:textId="77777777" w:rsidR="005E3BA6" w:rsidRPr="0074300A" w:rsidRDefault="005E3BA6" w:rsidP="005E3BA6">
      <w:pPr>
        <w:rPr>
          <w:rFonts w:ascii="Times New Roman" w:hAnsi="Times New Roman" w:cs="Times New Roman"/>
          <w:szCs w:val="24"/>
        </w:rPr>
      </w:pPr>
    </w:p>
    <w:p w14:paraId="3D9029CE" w14:textId="175B3F46" w:rsidR="005E3BA6" w:rsidRDefault="004B70E1" w:rsidP="005E3BA6">
      <w:pPr>
        <w:pStyle w:val="Heading1"/>
        <w:rPr>
          <w:rFonts w:ascii="Times New Roman" w:hAnsi="Times New Roman" w:cs="Times New Roman"/>
          <w:sz w:val="36"/>
          <w:szCs w:val="24"/>
        </w:rPr>
      </w:pPr>
      <w:bookmarkStart w:id="2" w:name="_Toc510461169"/>
      <w:r w:rsidRPr="00071873">
        <w:rPr>
          <w:rFonts w:ascii="Times New Roman" w:hAnsi="Times New Roman" w:cs="Times New Roman"/>
          <w:sz w:val="36"/>
          <w:szCs w:val="24"/>
        </w:rPr>
        <w:lastRenderedPageBreak/>
        <w:t>UML SEQUENCE DIAGRAM</w:t>
      </w:r>
      <w:bookmarkEnd w:id="2"/>
    </w:p>
    <w:p w14:paraId="22971196" w14:textId="77777777" w:rsidR="00CF3633" w:rsidRPr="00CF3633" w:rsidRDefault="00CF3633" w:rsidP="00CF3633"/>
    <w:p w14:paraId="5EA0AB63" w14:textId="13585AC5" w:rsidR="00952630" w:rsidRPr="0074300A" w:rsidRDefault="00CF3633" w:rsidP="005E3BA6">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F9EF2D6" wp14:editId="2B0C7117">
            <wp:extent cx="7680960" cy="53525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jpg"/>
                    <pic:cNvPicPr/>
                  </pic:nvPicPr>
                  <pic:blipFill>
                    <a:blip r:embed="rId12"/>
                    <a:stretch>
                      <a:fillRect/>
                    </a:stretch>
                  </pic:blipFill>
                  <pic:spPr>
                    <a:xfrm>
                      <a:off x="0" y="0"/>
                      <a:ext cx="7689189" cy="5358286"/>
                    </a:xfrm>
                    <a:prstGeom prst="rect">
                      <a:avLst/>
                    </a:prstGeom>
                  </pic:spPr>
                </pic:pic>
              </a:graphicData>
            </a:graphic>
          </wp:inline>
        </w:drawing>
      </w:r>
    </w:p>
    <w:p w14:paraId="54DBCFDA" w14:textId="77777777" w:rsidR="00952630" w:rsidRPr="0074300A" w:rsidRDefault="00952630" w:rsidP="00952630">
      <w:pPr>
        <w:rPr>
          <w:rFonts w:ascii="Times New Roman" w:hAnsi="Times New Roman" w:cs="Times New Roman"/>
          <w:szCs w:val="24"/>
        </w:rPr>
      </w:pPr>
    </w:p>
    <w:p w14:paraId="0FC1C4B3" w14:textId="77777777" w:rsidR="00952630" w:rsidRPr="0074300A" w:rsidRDefault="00952630" w:rsidP="00952630">
      <w:pPr>
        <w:rPr>
          <w:rFonts w:ascii="Times New Roman" w:hAnsi="Times New Roman" w:cs="Times New Roman"/>
          <w:szCs w:val="24"/>
        </w:rPr>
      </w:pPr>
    </w:p>
    <w:p w14:paraId="17A3CD17" w14:textId="77777777" w:rsidR="00952630" w:rsidRPr="0074300A" w:rsidRDefault="00952630" w:rsidP="00952630">
      <w:pPr>
        <w:rPr>
          <w:rFonts w:ascii="Times New Roman" w:hAnsi="Times New Roman" w:cs="Times New Roman"/>
          <w:szCs w:val="24"/>
        </w:rPr>
      </w:pPr>
    </w:p>
    <w:p w14:paraId="01FF9877" w14:textId="77777777" w:rsidR="00952630" w:rsidRPr="0074300A" w:rsidRDefault="00952630" w:rsidP="00952630">
      <w:pPr>
        <w:rPr>
          <w:rFonts w:ascii="Times New Roman" w:hAnsi="Times New Roman" w:cs="Times New Roman"/>
          <w:szCs w:val="24"/>
        </w:rPr>
      </w:pPr>
    </w:p>
    <w:p w14:paraId="4588CE0B" w14:textId="77777777" w:rsidR="00952630" w:rsidRPr="0074300A" w:rsidRDefault="00952630" w:rsidP="00952630">
      <w:pPr>
        <w:rPr>
          <w:rFonts w:ascii="Times New Roman" w:hAnsi="Times New Roman" w:cs="Times New Roman"/>
          <w:szCs w:val="24"/>
        </w:rPr>
      </w:pPr>
    </w:p>
    <w:p w14:paraId="2C555A69" w14:textId="77777777" w:rsidR="00952630" w:rsidRPr="0074300A" w:rsidRDefault="00952630" w:rsidP="00952630">
      <w:pPr>
        <w:rPr>
          <w:rFonts w:ascii="Times New Roman" w:hAnsi="Times New Roman" w:cs="Times New Roman"/>
          <w:szCs w:val="24"/>
        </w:rPr>
      </w:pPr>
    </w:p>
    <w:p w14:paraId="617A3387" w14:textId="77777777" w:rsidR="00952630" w:rsidRPr="0074300A" w:rsidRDefault="00952630" w:rsidP="00952630">
      <w:pPr>
        <w:rPr>
          <w:rFonts w:ascii="Times New Roman" w:hAnsi="Times New Roman" w:cs="Times New Roman"/>
          <w:szCs w:val="24"/>
        </w:rPr>
      </w:pPr>
    </w:p>
    <w:p w14:paraId="2817A387" w14:textId="77777777" w:rsidR="00952630" w:rsidRPr="0074300A" w:rsidRDefault="00952630" w:rsidP="00952630">
      <w:pPr>
        <w:rPr>
          <w:rFonts w:ascii="Times New Roman" w:hAnsi="Times New Roman" w:cs="Times New Roman"/>
          <w:szCs w:val="24"/>
        </w:rPr>
      </w:pPr>
    </w:p>
    <w:p w14:paraId="2DE93195" w14:textId="77777777" w:rsidR="00952630" w:rsidRPr="0074300A" w:rsidRDefault="00952630" w:rsidP="00952630">
      <w:pPr>
        <w:rPr>
          <w:rFonts w:ascii="Times New Roman" w:hAnsi="Times New Roman" w:cs="Times New Roman"/>
          <w:szCs w:val="24"/>
        </w:rPr>
      </w:pPr>
    </w:p>
    <w:p w14:paraId="661FFC2A" w14:textId="77777777" w:rsidR="00952630" w:rsidRPr="0074300A" w:rsidRDefault="00952630" w:rsidP="00952630">
      <w:pPr>
        <w:rPr>
          <w:rFonts w:ascii="Times New Roman" w:hAnsi="Times New Roman" w:cs="Times New Roman"/>
          <w:szCs w:val="24"/>
        </w:rPr>
      </w:pPr>
    </w:p>
    <w:p w14:paraId="15BECFC7" w14:textId="77777777" w:rsidR="00952630" w:rsidRPr="0074300A" w:rsidRDefault="00952630" w:rsidP="00952630">
      <w:pPr>
        <w:rPr>
          <w:rFonts w:ascii="Times New Roman" w:hAnsi="Times New Roman" w:cs="Times New Roman"/>
          <w:szCs w:val="24"/>
        </w:rPr>
      </w:pPr>
    </w:p>
    <w:bookmarkStart w:id="3" w:name="_Toc510461170"/>
    <w:p w14:paraId="5435C1D6" w14:textId="77777777" w:rsidR="00F23BDC" w:rsidRPr="00071873" w:rsidRDefault="00AF6556" w:rsidP="00F23BDC">
      <w:pPr>
        <w:pStyle w:val="Heading1"/>
        <w:rPr>
          <w:rFonts w:ascii="Times New Roman" w:hAnsi="Times New Roman" w:cs="Times New Roman"/>
          <w:sz w:val="36"/>
          <w:szCs w:val="24"/>
        </w:rPr>
      </w:pPr>
      <w:r w:rsidRPr="00071873">
        <w:rPr>
          <w:rFonts w:ascii="Times New Roman" w:hAnsi="Times New Roman" w:cs="Times New Roman"/>
          <w:noProof/>
          <w:sz w:val="36"/>
          <w:szCs w:val="24"/>
          <w:lang w:val="en-SG" w:eastAsia="zh-CN"/>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071873">
        <w:rPr>
          <w:rFonts w:ascii="Times New Roman" w:hAnsi="Times New Roman" w:cs="Times New Roman"/>
          <w:noProof/>
          <w:sz w:val="36"/>
          <w:szCs w:val="24"/>
          <w:lang w:val="en-SG" w:eastAsia="zh-CN"/>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071873">
        <w:rPr>
          <w:rFonts w:ascii="Times New Roman" w:hAnsi="Times New Roman" w:cs="Times New Roman"/>
          <w:sz w:val="36"/>
          <w:szCs w:val="24"/>
        </w:rPr>
        <w:t>Object oriented design concepts</w:t>
      </w:r>
    </w:p>
    <w:p w14:paraId="2D59FF97" w14:textId="77777777" w:rsidR="005D6112" w:rsidRPr="0074300A" w:rsidRDefault="005D6112" w:rsidP="005D6112">
      <w:pPr>
        <w:rPr>
          <w:rFonts w:ascii="Times New Roman" w:hAnsi="Times New Roman" w:cs="Times New Roman"/>
          <w:szCs w:val="24"/>
        </w:rPr>
      </w:pPr>
    </w:p>
    <w:p w14:paraId="70AF1D51" w14:textId="77777777" w:rsidR="005D6112" w:rsidRPr="0074300A" w:rsidRDefault="005D6112" w:rsidP="005D6112">
      <w:pPr>
        <w:rPr>
          <w:rFonts w:ascii="Times New Roman" w:hAnsi="Times New Roman" w:cs="Times New Roman"/>
          <w:szCs w:val="24"/>
        </w:rPr>
      </w:pPr>
    </w:p>
    <w:p w14:paraId="0904A7FC" w14:textId="77777777" w:rsidR="005D6112" w:rsidRDefault="009D1CEB" w:rsidP="005D6112">
      <w:pPr>
        <w:rPr>
          <w:rFonts w:ascii="Times New Roman" w:hAnsi="Times New Roman" w:cs="Times New Roman"/>
          <w:szCs w:val="24"/>
        </w:rPr>
      </w:pPr>
      <w:r w:rsidRPr="0074300A">
        <w:rPr>
          <w:rFonts w:ascii="Times New Roman" w:hAnsi="Times New Roman" w:cs="Times New Roman"/>
          <w:szCs w:val="24"/>
        </w:rPr>
        <w:t>Software Development Life Cycle is a</w:t>
      </w:r>
      <w:r w:rsidR="00837330" w:rsidRPr="0074300A">
        <w:rPr>
          <w:rFonts w:ascii="Times New Roman" w:hAnsi="Times New Roman" w:cs="Times New Roman"/>
          <w:szCs w:val="24"/>
        </w:rPr>
        <w:t xml:space="preserve"> well </w:t>
      </w:r>
      <w:r w:rsidRPr="0074300A">
        <w:rPr>
          <w:rFonts w:ascii="Times New Roman" w:hAnsi="Times New Roman" w:cs="Times New Roman"/>
          <w:szCs w:val="24"/>
        </w:rPr>
        <w:t xml:space="preserve">defined, structured sequence of stages to develop the intended software product.  </w:t>
      </w:r>
      <w:r w:rsidR="008F056E" w:rsidRPr="0074300A">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74300A">
        <w:rPr>
          <w:rFonts w:ascii="Times New Roman" w:hAnsi="Times New Roman" w:cs="Times New Roman"/>
          <w:szCs w:val="24"/>
        </w:rPr>
        <w:t xml:space="preserve"> A key component of a successful software is to have good design.</w:t>
      </w:r>
      <w:r w:rsidR="00DA6EB1" w:rsidRPr="0074300A">
        <w:rPr>
          <w:rFonts w:ascii="Times New Roman" w:hAnsi="Times New Roman" w:cs="Times New Roman"/>
          <w:szCs w:val="24"/>
        </w:rPr>
        <w:t xml:space="preserve"> It clearly defines all the architectural communication modules and data flow</w:t>
      </w:r>
      <w:r w:rsidR="00B7124D" w:rsidRPr="0074300A">
        <w:rPr>
          <w:rFonts w:ascii="Times New Roman" w:hAnsi="Times New Roman" w:cs="Times New Roman"/>
          <w:szCs w:val="24"/>
        </w:rPr>
        <w:t xml:space="preserve">. It is a fundamental to Evolution stage where easy plug and play to the software allows extendibility, reusability and </w:t>
      </w:r>
      <w:r w:rsidR="00C03994" w:rsidRPr="0074300A">
        <w:rPr>
          <w:rFonts w:ascii="Times New Roman" w:hAnsi="Times New Roman" w:cs="Times New Roman"/>
          <w:szCs w:val="24"/>
        </w:rPr>
        <w:t>portability.</w:t>
      </w:r>
    </w:p>
    <w:p w14:paraId="4A4A441A" w14:textId="77777777" w:rsidR="00625B03" w:rsidRDefault="00625B03" w:rsidP="005D6112">
      <w:pPr>
        <w:rPr>
          <w:rFonts w:ascii="Times New Roman" w:hAnsi="Times New Roman" w:cs="Times New Roman"/>
          <w:szCs w:val="24"/>
        </w:rPr>
      </w:pPr>
    </w:p>
    <w:p w14:paraId="1E237995" w14:textId="4B58B501" w:rsidR="00625B03" w:rsidRPr="00045469" w:rsidRDefault="00625B03" w:rsidP="005D6112">
      <w:pPr>
        <w:rPr>
          <w:rFonts w:ascii="Times New Roman" w:hAnsi="Times New Roman" w:cs="Times New Roman"/>
          <w:b/>
          <w:szCs w:val="24"/>
        </w:rPr>
      </w:pPr>
      <w:r w:rsidRPr="00045469">
        <w:rPr>
          <w:rFonts w:ascii="Times New Roman" w:hAnsi="Times New Roman" w:cs="Times New Roman"/>
          <w:b/>
          <w:szCs w:val="24"/>
        </w:rPr>
        <w:t>Assumption made:</w:t>
      </w:r>
    </w:p>
    <w:p w14:paraId="51FBFE54" w14:textId="53FA0223"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Payment rate is a text file that must exist before program can run smoothly.</w:t>
      </w:r>
    </w:p>
    <w:p w14:paraId="74EA1A25" w14:textId="06A5878F"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Check in date and check out date cannot be on the same day.</w:t>
      </w:r>
    </w:p>
    <w:p w14:paraId="1231415F" w14:textId="2DB90B72"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One user can make multiple reservations.</w:t>
      </w:r>
    </w:p>
    <w:p w14:paraId="174E30F6" w14:textId="0BC3D329"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Contact number of user is string as it can consist country code (e.g +65 for Singapore)</w:t>
      </w:r>
    </w:p>
    <w:p w14:paraId="38EE4CDE" w14:textId="593329C8" w:rsidR="001215C4" w:rsidRDefault="001215C4"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User can only delete menu item from the menuList when there is no record of that menu item in serviceList.</w:t>
      </w:r>
      <w:bookmarkStart w:id="4" w:name="_GoBack"/>
      <w:bookmarkEnd w:id="4"/>
    </w:p>
    <w:p w14:paraId="72888BF5" w14:textId="77777777" w:rsidR="00625B03" w:rsidRPr="00625B03" w:rsidRDefault="00625B03" w:rsidP="00625B03">
      <w:pPr>
        <w:ind w:left="360"/>
        <w:rPr>
          <w:rFonts w:ascii="Times New Roman" w:hAnsi="Times New Roman" w:cs="Times New Roman"/>
          <w:szCs w:val="24"/>
        </w:rPr>
      </w:pPr>
    </w:p>
    <w:p w14:paraId="12AD3642" w14:textId="77777777" w:rsidR="005D6112" w:rsidRPr="0074300A" w:rsidRDefault="005D6112" w:rsidP="005D6112">
      <w:pPr>
        <w:rPr>
          <w:rFonts w:ascii="Times New Roman" w:hAnsi="Times New Roman" w:cs="Times New Roman"/>
          <w:szCs w:val="24"/>
        </w:rPr>
      </w:pPr>
    </w:p>
    <w:p w14:paraId="1A072EF0" w14:textId="77777777" w:rsidR="005D432A" w:rsidRPr="0074300A" w:rsidRDefault="005D432A" w:rsidP="00F23BDC">
      <w:pPr>
        <w:pStyle w:val="Heading2"/>
        <w:rPr>
          <w:rFonts w:ascii="Times New Roman" w:hAnsi="Times New Roman" w:cs="Times New Roman"/>
          <w:sz w:val="24"/>
          <w:szCs w:val="24"/>
        </w:rPr>
      </w:pPr>
      <w:r w:rsidRPr="0074300A">
        <w:rPr>
          <w:rFonts w:ascii="Times New Roman" w:hAnsi="Times New Roman" w:cs="Times New Roman"/>
          <w:sz w:val="24"/>
          <w:szCs w:val="24"/>
        </w:rPr>
        <w:lastRenderedPageBreak/>
        <w:br/>
      </w:r>
    </w:p>
    <w:p w14:paraId="20A06011" w14:textId="77777777" w:rsidR="005D432A" w:rsidRPr="0074300A" w:rsidRDefault="005D432A" w:rsidP="005D432A">
      <w:pPr>
        <w:rPr>
          <w:rFonts w:ascii="Times New Roman" w:hAnsi="Times New Roman" w:cs="Times New Roman"/>
          <w:szCs w:val="24"/>
        </w:rPr>
      </w:pPr>
    </w:p>
    <w:p w14:paraId="4E8F6D4C" w14:textId="77777777" w:rsidR="005D432A" w:rsidRPr="0074300A" w:rsidRDefault="005D432A" w:rsidP="005D432A">
      <w:pPr>
        <w:rPr>
          <w:rFonts w:ascii="Times New Roman" w:hAnsi="Times New Roman" w:cs="Times New Roman"/>
          <w:szCs w:val="24"/>
        </w:rPr>
      </w:pPr>
    </w:p>
    <w:p w14:paraId="6F60E488"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Abstraction</w:t>
      </w:r>
    </w:p>
    <w:p w14:paraId="732C3322" w14:textId="77777777" w:rsidR="00FA16D0" w:rsidRPr="0074300A" w:rsidRDefault="00FA16D0" w:rsidP="00FA16D0">
      <w:pPr>
        <w:rPr>
          <w:rFonts w:ascii="Times New Roman" w:hAnsi="Times New Roman" w:cs="Times New Roman"/>
          <w:szCs w:val="24"/>
        </w:rPr>
      </w:pPr>
      <w:r w:rsidRPr="0074300A">
        <w:rPr>
          <w:rFonts w:ascii="Times New Roman" w:hAnsi="Times New Roman" w:cs="Times New Roman"/>
          <w:szCs w:val="24"/>
        </w:rPr>
        <w:t>In Object-Oriented</w:t>
      </w:r>
      <w:r w:rsidR="0084134C" w:rsidRPr="0074300A">
        <w:rPr>
          <w:rFonts w:ascii="Times New Roman" w:hAnsi="Times New Roman" w:cs="Times New Roman"/>
          <w:szCs w:val="24"/>
        </w:rPr>
        <w:t>(OO)</w:t>
      </w:r>
      <w:r w:rsidRPr="0074300A">
        <w:rPr>
          <w:rFonts w:ascii="Times New Roman" w:hAnsi="Times New Roman" w:cs="Times New Roman"/>
          <w:szCs w:val="24"/>
        </w:rPr>
        <w:t xml:space="preserve"> technology, thinking in terms of objects perspective, it is the initial step to identify the essential characteristic of an object </w:t>
      </w:r>
      <w:r w:rsidR="00DA6E02" w:rsidRPr="0074300A">
        <w:rPr>
          <w:rFonts w:ascii="Times New Roman" w:hAnsi="Times New Roman" w:cs="Times New Roman"/>
          <w:szCs w:val="24"/>
        </w:rPr>
        <w:t>, include state, attributes and behaviors related to the object.</w:t>
      </w:r>
    </w:p>
    <w:p w14:paraId="01B297C4" w14:textId="77777777" w:rsidR="000170C6" w:rsidRPr="0074300A" w:rsidRDefault="000170C6" w:rsidP="00FA16D0">
      <w:pPr>
        <w:rPr>
          <w:rFonts w:ascii="Times New Roman" w:hAnsi="Times New Roman" w:cs="Times New Roman"/>
          <w:szCs w:val="24"/>
        </w:rPr>
      </w:pPr>
    </w:p>
    <w:p w14:paraId="3B74E9C8" w14:textId="77777777" w:rsidR="000170C6" w:rsidRPr="0074300A" w:rsidRDefault="00353765" w:rsidP="000170C6">
      <w:pPr>
        <w:keepNext/>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r w:rsidR="008C0C84">
                              <w:fldChar w:fldCharType="begin"/>
                            </w:r>
                            <w:r w:rsidR="008C0C84">
                              <w:instrText xml:space="preserve"> SEQ Figure \* ARABIC </w:instrText>
                            </w:r>
                            <w:r w:rsidR="008C0C84">
                              <w:fldChar w:fldCharType="separate"/>
                            </w:r>
                            <w:r w:rsidR="0026540F">
                              <w:rPr>
                                <w:noProof/>
                              </w:rPr>
                              <w:t>1</w:t>
                            </w:r>
                            <w:r w:rsidR="008C0C84">
                              <w:rPr>
                                <w:noProof/>
                              </w:rPr>
                              <w:fldChar w:fldCharType="end"/>
                            </w:r>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74300A">
        <w:rPr>
          <w:rFonts w:ascii="Times New Roman" w:hAnsi="Times New Roman" w:cs="Times New Roman"/>
          <w:noProof/>
          <w:szCs w:val="24"/>
          <w:lang w:val="en-SG" w:eastAsia="zh-CN"/>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74300A">
        <w:rPr>
          <w:rFonts w:ascii="Times New Roman" w:hAnsi="Times New Roman" w:cs="Times New Roman"/>
          <w:noProof/>
          <w:szCs w:val="24"/>
          <w:lang w:val="en-SG" w:eastAsia="zh-CN"/>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74300A">
        <w:rPr>
          <w:rFonts w:ascii="Times New Roman" w:hAnsi="Times New Roman" w:cs="Times New Roman"/>
          <w:noProof/>
          <w:szCs w:val="24"/>
          <w:lang w:eastAsia="zh-CN"/>
        </w:rPr>
        <w:t xml:space="preserve"> </w:t>
      </w:r>
    </w:p>
    <w:p w14:paraId="0F39849D" w14:textId="77777777" w:rsidR="000170C6" w:rsidRPr="0074300A" w:rsidRDefault="000170C6" w:rsidP="000170C6">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0026540F" w:rsidRPr="0074300A">
        <w:rPr>
          <w:rFonts w:ascii="Times New Roman" w:hAnsi="Times New Roman" w:cs="Times New Roman"/>
          <w:noProof/>
          <w:sz w:val="24"/>
          <w:szCs w:val="24"/>
        </w:rPr>
        <w:t>2</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:Guest entity class</w:t>
      </w:r>
    </w:p>
    <w:p w14:paraId="2CA1352E" w14:textId="77777777" w:rsidR="005D6112" w:rsidRPr="0074300A" w:rsidRDefault="005D6112" w:rsidP="005D6112">
      <w:pPr>
        <w:rPr>
          <w:rFonts w:ascii="Times New Roman" w:hAnsi="Times New Roman" w:cs="Times New Roman"/>
          <w:szCs w:val="24"/>
        </w:rPr>
      </w:pPr>
    </w:p>
    <w:p w14:paraId="3F81FDC1" w14:textId="77777777" w:rsidR="005D6112" w:rsidRPr="0074300A" w:rsidRDefault="005D6112" w:rsidP="005D6112">
      <w:pPr>
        <w:pStyle w:val="Heading2"/>
        <w:rPr>
          <w:rFonts w:ascii="Times New Roman" w:hAnsi="Times New Roman" w:cs="Times New Roman"/>
          <w:sz w:val="24"/>
          <w:szCs w:val="24"/>
        </w:rPr>
      </w:pPr>
      <w:r w:rsidRPr="0074300A">
        <w:rPr>
          <w:rFonts w:ascii="Times New Roman" w:hAnsi="Times New Roman" w:cs="Times New Roman"/>
          <w:sz w:val="24"/>
          <w:szCs w:val="24"/>
        </w:rPr>
        <w:t>Encapsulation / Information Hiding</w:t>
      </w:r>
    </w:p>
    <w:p w14:paraId="78F098FF" w14:textId="77777777" w:rsidR="006470E7" w:rsidRPr="0074300A" w:rsidRDefault="006470E7" w:rsidP="006470E7">
      <w:pPr>
        <w:rPr>
          <w:rFonts w:ascii="Times New Roman" w:hAnsi="Times New Roman" w:cs="Times New Roman"/>
          <w:szCs w:val="24"/>
        </w:rPr>
      </w:pPr>
      <w:r w:rsidRPr="0074300A">
        <w:rPr>
          <w:rFonts w:ascii="Times New Roman" w:hAnsi="Times New Roman" w:cs="Times New Roman"/>
          <w:szCs w:val="24"/>
        </w:rPr>
        <w:t xml:space="preserve">Encapsulation build a barrier to </w:t>
      </w:r>
      <w:r w:rsidR="00F2337E" w:rsidRPr="0074300A">
        <w:rPr>
          <w:rFonts w:ascii="Times New Roman" w:hAnsi="Times New Roman" w:cs="Times New Roman"/>
          <w:szCs w:val="24"/>
        </w:rPr>
        <w:t>protect</w:t>
      </w:r>
      <w:r w:rsidRPr="0074300A">
        <w:rPr>
          <w:rFonts w:ascii="Times New Roman" w:hAnsi="Times New Roman" w:cs="Times New Roman"/>
          <w:szCs w:val="24"/>
        </w:rPr>
        <w:t xml:space="preserve"> an objects private data.</w:t>
      </w:r>
      <w:r w:rsidR="00F2337E" w:rsidRPr="0074300A">
        <w:rPr>
          <w:rFonts w:ascii="Times New Roman" w:hAnsi="Times New Roman" w:cs="Times New Roman"/>
          <w:szCs w:val="24"/>
        </w:rPr>
        <w:t xml:space="preserve"> In good OO design, an object should only reveal the interface that other object needs to use.</w:t>
      </w:r>
      <w:r w:rsidR="00BB2EF4" w:rsidRPr="0074300A">
        <w:rPr>
          <w:rFonts w:ascii="Times New Roman" w:hAnsi="Times New Roman" w:cs="Times New Roman"/>
          <w:szCs w:val="24"/>
        </w:rPr>
        <w:t xml:space="preserve"> Information hiding is major part of encapsulation to avoid unnecessary modification to the data.</w:t>
      </w:r>
      <w:r w:rsidR="006F6003" w:rsidRPr="0074300A">
        <w:rPr>
          <w:rFonts w:ascii="Times New Roman" w:hAnsi="Times New Roman" w:cs="Times New Roman"/>
          <w:szCs w:val="24"/>
        </w:rPr>
        <w:t xml:space="preserve"> For example </w:t>
      </w:r>
      <w:r w:rsidR="006F6003" w:rsidRPr="0074300A">
        <w:rPr>
          <w:rFonts w:ascii="Times New Roman" w:hAnsi="Times New Roman" w:cs="Times New Roman"/>
          <w:i/>
          <w:szCs w:val="24"/>
        </w:rPr>
        <w:t xml:space="preserve">Guest </w:t>
      </w:r>
      <w:r w:rsidR="006F6003" w:rsidRPr="0074300A">
        <w:rPr>
          <w:rFonts w:ascii="Times New Roman" w:hAnsi="Times New Roman" w:cs="Times New Roman"/>
          <w:szCs w:val="24"/>
        </w:rPr>
        <w:t xml:space="preserve">class with private attributes such as name and address and modification are only available through </w:t>
      </w:r>
      <w:r w:rsidR="00334402" w:rsidRPr="0074300A">
        <w:rPr>
          <w:rFonts w:ascii="Times New Roman" w:hAnsi="Times New Roman" w:cs="Times New Roman"/>
          <w:szCs w:val="24"/>
        </w:rPr>
        <w:t xml:space="preserve">getters and </w:t>
      </w:r>
      <w:r w:rsidR="004506C8" w:rsidRPr="0074300A">
        <w:rPr>
          <w:rFonts w:ascii="Times New Roman" w:hAnsi="Times New Roman" w:cs="Times New Roman"/>
          <w:szCs w:val="24"/>
        </w:rPr>
        <w:t>mutator</w:t>
      </w:r>
      <w:r w:rsidR="00334402" w:rsidRPr="0074300A">
        <w:rPr>
          <w:rFonts w:ascii="Times New Roman" w:hAnsi="Times New Roman" w:cs="Times New Roman"/>
          <w:szCs w:val="24"/>
        </w:rPr>
        <w:t xml:space="preserve"> methods.</w:t>
      </w:r>
      <w:r w:rsidR="008B2DCA" w:rsidRPr="0074300A">
        <w:rPr>
          <w:rFonts w:ascii="Times New Roman" w:hAnsi="Times New Roman" w:cs="Times New Roman"/>
          <w:szCs w:val="24"/>
        </w:rPr>
        <w:t xml:space="preserve"> Robust classes are design with encapsulation in mind that is within control.</w:t>
      </w:r>
    </w:p>
    <w:p w14:paraId="412A5E35" w14:textId="77777777" w:rsidR="0006441A" w:rsidRPr="0074300A" w:rsidRDefault="00DB7469" w:rsidP="006470E7">
      <w:pPr>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74300A" w:rsidRDefault="0026540F" w:rsidP="0026540F">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Pr="0074300A">
        <w:rPr>
          <w:rFonts w:ascii="Times New Roman" w:hAnsi="Times New Roman" w:cs="Times New Roman"/>
          <w:noProof/>
          <w:sz w:val="24"/>
          <w:szCs w:val="24"/>
        </w:rPr>
        <w:t>3</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 Guest entity class</w:t>
      </w:r>
      <w:r w:rsidR="00DB7469" w:rsidRPr="0074300A">
        <w:rPr>
          <w:rFonts w:ascii="Times New Roman" w:hAnsi="Times New Roman" w:cs="Times New Roman"/>
          <w:sz w:val="24"/>
          <w:szCs w:val="24"/>
        </w:rPr>
        <w:t xml:space="preserve"> with code implementation</w:t>
      </w:r>
    </w:p>
    <w:p w14:paraId="18565AD4" w14:textId="77777777" w:rsidR="006F6003" w:rsidRPr="0074300A" w:rsidRDefault="006F6003" w:rsidP="006470E7">
      <w:pPr>
        <w:rPr>
          <w:rFonts w:ascii="Times New Roman" w:hAnsi="Times New Roman" w:cs="Times New Roman"/>
          <w:szCs w:val="24"/>
        </w:rPr>
      </w:pPr>
    </w:p>
    <w:p w14:paraId="43E73AAD" w14:textId="77777777" w:rsidR="0006441A" w:rsidRPr="0074300A" w:rsidRDefault="0006441A" w:rsidP="006470E7">
      <w:pPr>
        <w:rPr>
          <w:rFonts w:ascii="Times New Roman" w:hAnsi="Times New Roman" w:cs="Times New Roman"/>
          <w:szCs w:val="24"/>
        </w:rPr>
      </w:pPr>
    </w:p>
    <w:p w14:paraId="18C2D983" w14:textId="77777777" w:rsidR="006F6003" w:rsidRPr="0074300A" w:rsidRDefault="006F6003" w:rsidP="006470E7">
      <w:pPr>
        <w:rPr>
          <w:rFonts w:ascii="Times New Roman" w:hAnsi="Times New Roman" w:cs="Times New Roman"/>
          <w:szCs w:val="24"/>
        </w:rPr>
      </w:pPr>
    </w:p>
    <w:p w14:paraId="79212BDB" w14:textId="77777777" w:rsidR="005D6112" w:rsidRPr="0074300A" w:rsidRDefault="005D6112" w:rsidP="005D6112">
      <w:pPr>
        <w:rPr>
          <w:rFonts w:ascii="Times New Roman" w:hAnsi="Times New Roman" w:cs="Times New Roman"/>
          <w:szCs w:val="24"/>
        </w:rPr>
      </w:pPr>
    </w:p>
    <w:p w14:paraId="3FAA00B0" w14:textId="153EF489" w:rsidR="00A05401" w:rsidRPr="00045469" w:rsidRDefault="00A05401" w:rsidP="00045469">
      <w:pPr>
        <w:pStyle w:val="Heading2"/>
        <w:jc w:val="center"/>
        <w:rPr>
          <w:rFonts w:ascii="Times New Roman" w:hAnsi="Times New Roman" w:cs="Times New Roman"/>
          <w:sz w:val="24"/>
          <w:szCs w:val="24"/>
        </w:rPr>
      </w:pPr>
      <w:r w:rsidRPr="0074300A">
        <w:rPr>
          <w:rFonts w:ascii="Times New Roman" w:hAnsi="Times New Roman" w:cs="Times New Roman"/>
          <w:noProof/>
          <w:sz w:val="24"/>
          <w:szCs w:val="24"/>
          <w:lang w:val="en-SG" w:eastAsia="zh-CN"/>
        </w:rPr>
        <w:drawing>
          <wp:inline distT="0" distB="0" distL="0" distR="0" wp14:anchorId="4B683C26" wp14:editId="7D2C2207">
            <wp:extent cx="5130800" cy="39828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5284" cy="3994121"/>
                    </a:xfrm>
                    <a:prstGeom prst="rect">
                      <a:avLst/>
                    </a:prstGeom>
                  </pic:spPr>
                </pic:pic>
              </a:graphicData>
            </a:graphic>
          </wp:inline>
        </w:drawing>
      </w:r>
    </w:p>
    <w:p w14:paraId="089C6946" w14:textId="1E3FAB45"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Inheritance</w:t>
      </w:r>
    </w:p>
    <w:p w14:paraId="737F4784" w14:textId="77777777" w:rsidR="00524D3A" w:rsidRPr="0074300A" w:rsidRDefault="00524D3A" w:rsidP="00524D3A">
      <w:pPr>
        <w:rPr>
          <w:rFonts w:ascii="Times New Roman" w:hAnsi="Times New Roman" w:cs="Times New Roman"/>
          <w:szCs w:val="24"/>
        </w:rPr>
      </w:pPr>
      <w:r w:rsidRPr="0074300A">
        <w:rPr>
          <w:rFonts w:ascii="Times New Roman" w:hAnsi="Times New Roman" w:cs="Times New Roman"/>
          <w:szCs w:val="24"/>
        </w:rPr>
        <w:t>It is a power mechanism allow a class to inherit the attributes and methods of parent class.</w:t>
      </w:r>
      <w:r w:rsidR="00006B9A" w:rsidRPr="0074300A">
        <w:rPr>
          <w:rFonts w:ascii="Times New Roman" w:hAnsi="Times New Roman" w:cs="Times New Roman"/>
          <w:szCs w:val="24"/>
        </w:rPr>
        <w:t xml:space="preserve"> </w:t>
      </w:r>
      <w:r w:rsidR="00A61D98" w:rsidRPr="0074300A">
        <w:rPr>
          <w:rFonts w:ascii="Times New Roman" w:hAnsi="Times New Roman" w:cs="Times New Roman"/>
          <w:szCs w:val="24"/>
        </w:rPr>
        <w:t>Some</w:t>
      </w:r>
      <w:r w:rsidR="00006B9A" w:rsidRPr="0074300A">
        <w:rPr>
          <w:rFonts w:ascii="Times New Roman" w:hAnsi="Times New Roman" w:cs="Times New Roman"/>
          <w:szCs w:val="24"/>
        </w:rPr>
        <w:t xml:space="preserve"> of the advantage is reduce in code </w:t>
      </w:r>
      <w:r w:rsidR="00A61D98" w:rsidRPr="0074300A">
        <w:rPr>
          <w:rFonts w:ascii="Times New Roman" w:hAnsi="Times New Roman" w:cs="Times New Roman"/>
          <w:szCs w:val="24"/>
        </w:rPr>
        <w:t xml:space="preserve">duplication, extracting commonalities of various classes. For example </w:t>
      </w:r>
      <w:r w:rsidR="00FC58FE" w:rsidRPr="0074300A">
        <w:rPr>
          <w:rFonts w:ascii="Times New Roman" w:hAnsi="Times New Roman" w:cs="Times New Roman"/>
          <w:szCs w:val="24"/>
        </w:rPr>
        <w:t xml:space="preserve">abstract </w:t>
      </w:r>
      <w:r w:rsidR="00E53967" w:rsidRPr="0074300A">
        <w:rPr>
          <w:rFonts w:ascii="Times New Roman" w:hAnsi="Times New Roman" w:cs="Times New Roman"/>
          <w:szCs w:val="24"/>
        </w:rPr>
        <w:t xml:space="preserve">parent class of </w:t>
      </w:r>
      <w:r w:rsidR="00E53967" w:rsidRPr="0074300A">
        <w:rPr>
          <w:rFonts w:ascii="Times New Roman" w:hAnsi="Times New Roman" w:cs="Times New Roman"/>
          <w:i/>
          <w:szCs w:val="24"/>
        </w:rPr>
        <w:t xml:space="preserve">FileIO, </w:t>
      </w:r>
      <w:r w:rsidR="00E53967" w:rsidRPr="0074300A">
        <w:rPr>
          <w:rFonts w:ascii="Times New Roman" w:hAnsi="Times New Roman" w:cs="Times New Roman"/>
          <w:szCs w:val="24"/>
        </w:rPr>
        <w:t xml:space="preserve">inherit classes such as </w:t>
      </w:r>
      <w:r w:rsidR="00E53967" w:rsidRPr="0074300A">
        <w:rPr>
          <w:rFonts w:ascii="Times New Roman" w:hAnsi="Times New Roman" w:cs="Times New Roman"/>
          <w:i/>
          <w:szCs w:val="24"/>
        </w:rPr>
        <w:t>GuestFileIO</w:t>
      </w:r>
      <w:r w:rsidR="00E53967" w:rsidRPr="0074300A">
        <w:rPr>
          <w:rFonts w:ascii="Times New Roman" w:hAnsi="Times New Roman" w:cs="Times New Roman"/>
          <w:szCs w:val="24"/>
        </w:rPr>
        <w:t xml:space="preserve"> and </w:t>
      </w:r>
      <w:r w:rsidR="00E53967" w:rsidRPr="0074300A">
        <w:rPr>
          <w:rFonts w:ascii="Times New Roman" w:hAnsi="Times New Roman" w:cs="Times New Roman"/>
          <w:i/>
          <w:szCs w:val="24"/>
        </w:rPr>
        <w:t>ReservationFileIO</w:t>
      </w:r>
      <w:r w:rsidR="00E53967" w:rsidRPr="0074300A">
        <w:rPr>
          <w:rFonts w:ascii="Times New Roman" w:hAnsi="Times New Roman" w:cs="Times New Roman"/>
          <w:szCs w:val="24"/>
        </w:rPr>
        <w:t xml:space="preserve"> </w:t>
      </w:r>
      <w:r w:rsidR="00740D9C" w:rsidRPr="0074300A">
        <w:rPr>
          <w:rFonts w:ascii="Times New Roman" w:hAnsi="Times New Roman" w:cs="Times New Roman"/>
          <w:szCs w:val="24"/>
        </w:rPr>
        <w:t>.</w:t>
      </w:r>
    </w:p>
    <w:p w14:paraId="09E28D55" w14:textId="46604996" w:rsidR="008B2DCA" w:rsidRPr="0074300A" w:rsidRDefault="008B2DCA" w:rsidP="008B2DCA">
      <w:pPr>
        <w:rPr>
          <w:rFonts w:ascii="Times New Roman" w:hAnsi="Times New Roman" w:cs="Times New Roman"/>
          <w:szCs w:val="24"/>
        </w:rPr>
      </w:pPr>
    </w:p>
    <w:p w14:paraId="5354A083"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Polymorphism</w:t>
      </w:r>
    </w:p>
    <w:p w14:paraId="087820E8" w14:textId="77777777" w:rsidR="003D723B" w:rsidRPr="0074300A" w:rsidRDefault="0054003D" w:rsidP="00F23BDC">
      <w:pPr>
        <w:rPr>
          <w:rFonts w:ascii="Times New Roman" w:hAnsi="Times New Roman" w:cs="Times New Roman"/>
          <w:szCs w:val="24"/>
        </w:rPr>
      </w:pPr>
      <w:r w:rsidRPr="0074300A">
        <w:rPr>
          <w:rFonts w:ascii="Times New Roman" w:hAnsi="Times New Roman" w:cs="Times New Roman"/>
          <w:szCs w:val="24"/>
        </w:rPr>
        <w:t>Polymorphism means many shapes.</w:t>
      </w:r>
      <w:r w:rsidR="00A04F4C" w:rsidRPr="0074300A">
        <w:rPr>
          <w:rFonts w:ascii="Times New Roman" w:hAnsi="Times New Roman" w:cs="Times New Roman"/>
          <w:szCs w:val="24"/>
        </w:rPr>
        <w:t xml:space="preserve"> During runtime, actual object is being used, Polymorphism enable us to define any number of derived classes such as </w:t>
      </w:r>
      <w:r w:rsidR="00A04F4C" w:rsidRPr="0074300A">
        <w:rPr>
          <w:rFonts w:ascii="Times New Roman" w:hAnsi="Times New Roman" w:cs="Times New Roman"/>
          <w:i/>
          <w:szCs w:val="24"/>
        </w:rPr>
        <w:t>GuestFileIO</w:t>
      </w:r>
      <w:r w:rsidR="00A04F4C" w:rsidRPr="0074300A">
        <w:rPr>
          <w:rFonts w:ascii="Times New Roman" w:hAnsi="Times New Roman" w:cs="Times New Roman"/>
          <w:szCs w:val="24"/>
        </w:rPr>
        <w:t xml:space="preserve"> and </w:t>
      </w:r>
      <w:r w:rsidR="00A04F4C" w:rsidRPr="0074300A">
        <w:rPr>
          <w:rFonts w:ascii="Times New Roman" w:hAnsi="Times New Roman" w:cs="Times New Roman"/>
          <w:i/>
          <w:szCs w:val="24"/>
        </w:rPr>
        <w:t>ReservationFileIO</w:t>
      </w:r>
      <w:r w:rsidR="00A04F4C" w:rsidRPr="0074300A">
        <w:rPr>
          <w:rFonts w:ascii="Times New Roman" w:hAnsi="Times New Roman" w:cs="Times New Roman"/>
          <w:szCs w:val="24"/>
        </w:rPr>
        <w:t xml:space="preserve">  , different base class method such as parseList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and export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to allow polymorphism effect.</w:t>
      </w:r>
      <w:r w:rsidR="007E357C" w:rsidRPr="0074300A">
        <w:rPr>
          <w:rFonts w:ascii="Times New Roman" w:hAnsi="Times New Roman" w:cs="Times New Roman"/>
          <w:szCs w:val="24"/>
        </w:rPr>
        <w:t xml:space="preserve"> </w:t>
      </w:r>
      <w:r w:rsidR="0027322E" w:rsidRPr="0074300A">
        <w:rPr>
          <w:rFonts w:ascii="Times New Roman" w:hAnsi="Times New Roman" w:cs="Times New Roman"/>
          <w:szCs w:val="24"/>
        </w:rPr>
        <w:t>No matter what kind of FileIO object is, correct method will return accordingly.</w:t>
      </w:r>
    </w:p>
    <w:p w14:paraId="6D4F0DAF" w14:textId="70949F3E" w:rsidR="00886E0D" w:rsidRPr="0074300A" w:rsidRDefault="00886E0D" w:rsidP="00F23BDC">
      <w:pPr>
        <w:rPr>
          <w:rFonts w:ascii="Times New Roman" w:hAnsi="Times New Roman" w:cs="Times New Roman"/>
          <w:szCs w:val="24"/>
        </w:rPr>
      </w:pPr>
    </w:p>
    <w:p w14:paraId="6FF7AA86" w14:textId="77777777" w:rsidR="00952630" w:rsidRPr="002305EE" w:rsidRDefault="00952630" w:rsidP="00952630">
      <w:pPr>
        <w:pStyle w:val="Heading1"/>
        <w:rPr>
          <w:rFonts w:ascii="Times New Roman" w:hAnsi="Times New Roman" w:cs="Times New Roman"/>
          <w:sz w:val="36"/>
          <w:szCs w:val="24"/>
        </w:rPr>
      </w:pPr>
      <w:r w:rsidRPr="002305EE">
        <w:rPr>
          <w:rFonts w:ascii="Times New Roman" w:hAnsi="Times New Roman" w:cs="Times New Roman"/>
          <w:sz w:val="36"/>
          <w:szCs w:val="24"/>
        </w:rPr>
        <w:lastRenderedPageBreak/>
        <w:t>OO DESIGN CONSIDERATION</w:t>
      </w:r>
      <w:bookmarkEnd w:id="3"/>
    </w:p>
    <w:p w14:paraId="0B55C953" w14:textId="50DCDF69" w:rsidR="002E3739" w:rsidRPr="0074300A" w:rsidRDefault="002E3739" w:rsidP="002E3739">
      <w:pPr>
        <w:pStyle w:val="Heading2"/>
        <w:rPr>
          <w:rFonts w:ascii="Times New Roman" w:hAnsi="Times New Roman" w:cs="Times New Roman"/>
          <w:sz w:val="24"/>
          <w:szCs w:val="24"/>
        </w:rPr>
      </w:pPr>
      <w:bookmarkStart w:id="5" w:name="_Toc510461171"/>
      <w:r w:rsidRPr="0074300A">
        <w:rPr>
          <w:rFonts w:ascii="Times New Roman" w:hAnsi="Times New Roman" w:cs="Times New Roman"/>
          <w:sz w:val="24"/>
          <w:szCs w:val="24"/>
        </w:rPr>
        <w:t>SRP – Single Responsibility Principle.</w:t>
      </w:r>
      <w:bookmarkEnd w:id="5"/>
    </w:p>
    <w:p w14:paraId="44739D7B" w14:textId="34D64ADD" w:rsidR="00C93E05" w:rsidRPr="0074300A" w:rsidRDefault="009D55BD" w:rsidP="00C93E0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74300A" w:rsidRDefault="00340FDF" w:rsidP="00C93E05">
      <w:pPr>
        <w:rPr>
          <w:rFonts w:ascii="Times New Roman" w:hAnsi="Times New Roman" w:cs="Times New Roman"/>
          <w:szCs w:val="24"/>
        </w:rPr>
      </w:pPr>
      <w:r w:rsidRPr="0074300A">
        <w:rPr>
          <w:rFonts w:ascii="Times New Roman" w:hAnsi="Times New Roman" w:cs="Times New Roman"/>
          <w:szCs w:val="24"/>
        </w:rPr>
        <w:t>Room_vip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74300A" w:rsidRDefault="002E3739" w:rsidP="002E3739">
      <w:pPr>
        <w:pStyle w:val="Heading2"/>
        <w:rPr>
          <w:rFonts w:ascii="Times New Roman" w:hAnsi="Times New Roman" w:cs="Times New Roman"/>
          <w:sz w:val="24"/>
          <w:szCs w:val="24"/>
        </w:rPr>
      </w:pPr>
      <w:bookmarkStart w:id="6" w:name="_Toc510461172"/>
      <w:r w:rsidRPr="0074300A">
        <w:rPr>
          <w:rFonts w:ascii="Times New Roman" w:hAnsi="Times New Roman" w:cs="Times New Roman"/>
          <w:sz w:val="24"/>
          <w:szCs w:val="24"/>
        </w:rPr>
        <w:t>OCP – Open/Closed Principle.</w:t>
      </w:r>
      <w:bookmarkEnd w:id="6"/>
    </w:p>
    <w:p w14:paraId="43E5F26F" w14:textId="6AA743D6" w:rsidR="00B73441" w:rsidRPr="0074300A" w:rsidRDefault="00B73441" w:rsidP="00B73441">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5FB6D8A0" wp14:editId="72911106">
            <wp:extent cx="5036820" cy="223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4597" cy="2238997"/>
                    </a:xfrm>
                    <a:prstGeom prst="rect">
                      <a:avLst/>
                    </a:prstGeom>
                  </pic:spPr>
                </pic:pic>
              </a:graphicData>
            </a:graphic>
          </wp:inline>
        </w:drawing>
      </w:r>
    </w:p>
    <w:p w14:paraId="2DE25670" w14:textId="3A123809" w:rsidR="00B73441" w:rsidRPr="0074300A" w:rsidRDefault="00B73441" w:rsidP="00B73441">
      <w:pPr>
        <w:rPr>
          <w:rFonts w:ascii="Times New Roman" w:hAnsi="Times New Roman" w:cs="Times New Roman"/>
          <w:szCs w:val="24"/>
        </w:rPr>
      </w:pPr>
      <w:r w:rsidRPr="0074300A">
        <w:rPr>
          <w:rFonts w:ascii="Times New Roman" w:hAnsi="Times New Roman" w:cs="Times New Roman"/>
          <w:szCs w:val="24"/>
        </w:rPr>
        <w:t>As seen in the class diagram, RoomServiceMenu inherit methods from Menu. RoomServiceMenu which is the subclass will override methods in Menu which is the superclass however this will not cause any changes to the methods in the superclass. Therefore, we are able to change what the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do, without touching the source code of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w:t>
      </w:r>
    </w:p>
    <w:p w14:paraId="60B9FFD9" w14:textId="67925CB8" w:rsidR="002E3739" w:rsidRPr="0074300A" w:rsidRDefault="002E3739" w:rsidP="002E3739">
      <w:pPr>
        <w:pStyle w:val="Heading2"/>
        <w:rPr>
          <w:rFonts w:ascii="Times New Roman" w:hAnsi="Times New Roman" w:cs="Times New Roman"/>
          <w:sz w:val="24"/>
          <w:szCs w:val="24"/>
        </w:rPr>
      </w:pPr>
      <w:bookmarkStart w:id="7" w:name="_Toc510461173"/>
      <w:r w:rsidRPr="0074300A">
        <w:rPr>
          <w:rFonts w:ascii="Times New Roman" w:hAnsi="Times New Roman" w:cs="Times New Roman"/>
          <w:sz w:val="24"/>
          <w:szCs w:val="24"/>
        </w:rPr>
        <w:t>LSP – Liskov Substitution Principle.</w:t>
      </w:r>
      <w:bookmarkEnd w:id="7"/>
    </w:p>
    <w:p w14:paraId="74FBFB39" w14:textId="049F6CE8"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w:t>
      </w:r>
      <w:r w:rsidR="00935A29" w:rsidRPr="0074300A">
        <w:rPr>
          <w:rFonts w:ascii="Times New Roman" w:hAnsi="Times New Roman" w:cs="Times New Roman"/>
          <w:szCs w:val="24"/>
        </w:rPr>
        <w:t>system architecture</w:t>
      </w:r>
      <w:r w:rsidRPr="0074300A">
        <w:rPr>
          <w:rFonts w:ascii="Times New Roman" w:hAnsi="Times New Roman" w:cs="Times New Roman"/>
          <w:szCs w:val="24"/>
        </w:rPr>
        <w:t xml:space="preserve">. </w:t>
      </w:r>
    </w:p>
    <w:p w14:paraId="5A991D3E" w14:textId="01E1A7A2" w:rsidR="002E3739" w:rsidRPr="0074300A" w:rsidRDefault="002E3739" w:rsidP="002E3739">
      <w:pPr>
        <w:pStyle w:val="Heading2"/>
        <w:rPr>
          <w:rFonts w:ascii="Times New Roman" w:hAnsi="Times New Roman" w:cs="Times New Roman"/>
          <w:sz w:val="24"/>
          <w:szCs w:val="24"/>
        </w:rPr>
      </w:pPr>
      <w:bookmarkStart w:id="8" w:name="_Toc510461174"/>
      <w:r w:rsidRPr="0074300A">
        <w:rPr>
          <w:rFonts w:ascii="Times New Roman" w:hAnsi="Times New Roman" w:cs="Times New Roman"/>
          <w:sz w:val="24"/>
          <w:szCs w:val="24"/>
        </w:rPr>
        <w:t>ISP – Interface Segregation Principle.</w:t>
      </w:r>
      <w:bookmarkEnd w:id="8"/>
    </w:p>
    <w:p w14:paraId="48E890F2" w14:textId="0366F206"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system </w:t>
      </w:r>
      <w:r w:rsidR="00935A29" w:rsidRPr="0074300A">
        <w:rPr>
          <w:rFonts w:ascii="Times New Roman" w:hAnsi="Times New Roman" w:cs="Times New Roman"/>
          <w:szCs w:val="24"/>
        </w:rPr>
        <w:t>architecture</w:t>
      </w:r>
      <w:r w:rsidRPr="0074300A">
        <w:rPr>
          <w:rFonts w:ascii="Times New Roman" w:hAnsi="Times New Roman" w:cs="Times New Roman"/>
          <w:szCs w:val="24"/>
        </w:rPr>
        <w:t>.</w:t>
      </w:r>
    </w:p>
    <w:p w14:paraId="3F03C591" w14:textId="77777777" w:rsidR="00EA14B0" w:rsidRPr="0074300A" w:rsidRDefault="002E3739" w:rsidP="002E3739">
      <w:pPr>
        <w:pStyle w:val="Heading2"/>
        <w:rPr>
          <w:rFonts w:ascii="Times New Roman" w:hAnsi="Times New Roman" w:cs="Times New Roman"/>
          <w:sz w:val="24"/>
          <w:szCs w:val="24"/>
        </w:rPr>
      </w:pPr>
      <w:bookmarkStart w:id="9" w:name="_Toc510461175"/>
      <w:r w:rsidRPr="0074300A">
        <w:rPr>
          <w:rFonts w:ascii="Times New Roman" w:hAnsi="Times New Roman" w:cs="Times New Roman"/>
          <w:sz w:val="24"/>
          <w:szCs w:val="24"/>
        </w:rPr>
        <w:t>DIP – Dependency Inversion Principle.</w:t>
      </w:r>
      <w:bookmarkEnd w:id="9"/>
    </w:p>
    <w:p w14:paraId="3BE7D058" w14:textId="3F30AD69" w:rsidR="00EA14B0" w:rsidRPr="00F44AF9" w:rsidRDefault="001D1D30" w:rsidP="00EA14B0">
      <w:pPr>
        <w:rPr>
          <w:rFonts w:ascii="Times New Roman" w:hAnsi="Times New Roman" w:cs="Times New Roman"/>
          <w:szCs w:val="24"/>
        </w:rPr>
      </w:pPr>
      <w:r w:rsidRPr="0074300A">
        <w:rPr>
          <w:rFonts w:ascii="Times New Roman" w:hAnsi="Times New Roman" w:cs="Times New Roman"/>
          <w:szCs w:val="24"/>
        </w:rPr>
        <w:t>This is not applicable to the current system architecture</w:t>
      </w:r>
      <w:r w:rsidR="00283276">
        <w:rPr>
          <w:rFonts w:ascii="Times New Roman" w:hAnsi="Times New Roman" w:cs="Times New Roman"/>
          <w:szCs w:val="24"/>
        </w:rPr>
        <w:t>.</w:t>
      </w:r>
    </w:p>
    <w:p w14:paraId="0A908E1A" w14:textId="77777777" w:rsidR="00DC1D61" w:rsidRPr="00DC1D61" w:rsidRDefault="00DC1D61" w:rsidP="00DC1D61">
      <w:pPr>
        <w:pStyle w:val="Heading1"/>
        <w:rPr>
          <w:rFonts w:ascii="Times New Roman" w:hAnsi="Times New Roman" w:cs="Times New Roman"/>
          <w:sz w:val="36"/>
        </w:rPr>
      </w:pPr>
      <w:bookmarkStart w:id="10" w:name="_Toc510461176"/>
      <w:r w:rsidRPr="00DC1D61">
        <w:rPr>
          <w:rFonts w:ascii="Times New Roman" w:hAnsi="Times New Roman" w:cs="Times New Roman"/>
          <w:sz w:val="36"/>
        </w:rPr>
        <w:lastRenderedPageBreak/>
        <w:t>TESTING</w:t>
      </w:r>
      <w:bookmarkEnd w:id="10"/>
    </w:p>
    <w:p w14:paraId="4730A50C" w14:textId="77777777" w:rsidR="00EA14B0" w:rsidRPr="008610E9" w:rsidRDefault="00EA14B0" w:rsidP="00EA14B0">
      <w:pPr>
        <w:rPr>
          <w:rFonts w:ascii="Times New Roman" w:hAnsi="Times New Roman" w:cs="Times New Roman"/>
        </w:rPr>
      </w:pPr>
    </w:p>
    <w:p w14:paraId="5353540E" w14:textId="3ECC7580" w:rsidR="00194F09" w:rsidRDefault="0074300A" w:rsidP="00EA14B0">
      <w:pPr>
        <w:rPr>
          <w:rFonts w:ascii="Times New Roman" w:hAnsi="Times New Roman" w:cs="Times New Roman"/>
        </w:rPr>
      </w:pPr>
      <w:r>
        <w:rPr>
          <w:noProof/>
          <w:lang w:val="en-SG" w:eastAsia="zh-CN"/>
        </w:rPr>
        <w:drawing>
          <wp:inline distT="0" distB="0" distL="0" distR="0" wp14:anchorId="70DD85EA" wp14:editId="1CBA6176">
            <wp:extent cx="5463540" cy="190201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598" cy="1904816"/>
                    </a:xfrm>
                    <a:prstGeom prst="rect">
                      <a:avLst/>
                    </a:prstGeom>
                  </pic:spPr>
                </pic:pic>
              </a:graphicData>
            </a:graphic>
          </wp:inline>
        </w:drawing>
      </w:r>
    </w:p>
    <w:p w14:paraId="025A39D6" w14:textId="047EC007" w:rsidR="0074300A" w:rsidRDefault="0074300A" w:rsidP="00EA14B0">
      <w:pPr>
        <w:rPr>
          <w:rFonts w:ascii="Times New Roman" w:hAnsi="Times New Roman" w:cs="Times New Roman"/>
        </w:rPr>
      </w:pPr>
      <w:r>
        <w:rPr>
          <w:noProof/>
          <w:lang w:val="en-SG" w:eastAsia="zh-CN"/>
        </w:rPr>
        <w:drawing>
          <wp:inline distT="0" distB="0" distL="0" distR="0" wp14:anchorId="0D99862B" wp14:editId="4912F0B8">
            <wp:extent cx="3627120" cy="15825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011" cy="1585158"/>
                    </a:xfrm>
                    <a:prstGeom prst="rect">
                      <a:avLst/>
                    </a:prstGeom>
                  </pic:spPr>
                </pic:pic>
              </a:graphicData>
            </a:graphic>
          </wp:inline>
        </w:drawing>
      </w:r>
    </w:p>
    <w:p w14:paraId="2AEF7733" w14:textId="41AF3FF8" w:rsidR="00F34ED2" w:rsidRPr="00194F09" w:rsidRDefault="00F34ED2" w:rsidP="00EA14B0">
      <w:pPr>
        <w:rPr>
          <w:rFonts w:ascii="Times New Roman" w:hAnsi="Times New Roman" w:cs="Times New Roman"/>
          <w:b/>
          <w:sz w:val="22"/>
        </w:rPr>
      </w:pPr>
      <w:r w:rsidRPr="00194F09">
        <w:rPr>
          <w:rFonts w:ascii="Times New Roman" w:hAnsi="Times New Roman" w:cs="Times New Roman"/>
          <w:b/>
          <w:sz w:val="22"/>
        </w:rPr>
        <w:t>Check In with Walk In method.</w:t>
      </w:r>
    </w:p>
    <w:p w14:paraId="5111E545" w14:textId="1D24E199" w:rsidR="00F44AF9" w:rsidRDefault="00F34ED2"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585D3F3A" wp14:editId="1BFEE85C">
            <wp:extent cx="5276850" cy="2057400"/>
            <wp:effectExtent l="0" t="0" r="0" b="0"/>
            <wp:docPr id="23" name="Picture 23" descr="C:\Users\JianHao\Desktop\OODP\pics\wal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ao\Desktop\OODP\pics\walk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BD85C1D" w14:textId="77777777" w:rsidR="00194F09" w:rsidRDefault="00194F09" w:rsidP="00EA14B0">
      <w:pPr>
        <w:rPr>
          <w:rFonts w:ascii="Times New Roman" w:hAnsi="Times New Roman" w:cs="Times New Roman"/>
        </w:rPr>
      </w:pPr>
    </w:p>
    <w:p w14:paraId="1A26E311" w14:textId="77777777" w:rsidR="003C5216" w:rsidRDefault="003C5216" w:rsidP="00EA14B0">
      <w:pPr>
        <w:rPr>
          <w:rFonts w:ascii="Times New Roman" w:hAnsi="Times New Roman" w:cs="Times New Roman"/>
        </w:rPr>
      </w:pPr>
    </w:p>
    <w:p w14:paraId="60E1C5A3" w14:textId="77777777" w:rsidR="003C5216" w:rsidRDefault="003C5216" w:rsidP="00EA14B0">
      <w:pPr>
        <w:rPr>
          <w:rFonts w:ascii="Times New Roman" w:hAnsi="Times New Roman" w:cs="Times New Roman"/>
        </w:rPr>
      </w:pPr>
    </w:p>
    <w:p w14:paraId="43168D76" w14:textId="77777777" w:rsidR="003C5216" w:rsidRDefault="003C5216" w:rsidP="00EA14B0">
      <w:pPr>
        <w:rPr>
          <w:rFonts w:ascii="Times New Roman" w:hAnsi="Times New Roman" w:cs="Times New Roman"/>
        </w:rPr>
      </w:pPr>
    </w:p>
    <w:p w14:paraId="59B62391" w14:textId="77777777" w:rsidR="003C5216" w:rsidRDefault="003C5216" w:rsidP="00EA14B0">
      <w:pPr>
        <w:rPr>
          <w:rFonts w:ascii="Times New Roman" w:hAnsi="Times New Roman" w:cs="Times New Roman"/>
        </w:rPr>
      </w:pPr>
    </w:p>
    <w:p w14:paraId="3B7F4A77" w14:textId="77777777" w:rsidR="003C5216" w:rsidRDefault="003C5216" w:rsidP="00EA14B0">
      <w:pPr>
        <w:rPr>
          <w:rFonts w:ascii="Times New Roman" w:hAnsi="Times New Roman" w:cs="Times New Roman"/>
        </w:rPr>
      </w:pPr>
    </w:p>
    <w:p w14:paraId="1D589A70" w14:textId="77777777" w:rsidR="003C5216" w:rsidRDefault="003C5216" w:rsidP="00EA14B0">
      <w:pPr>
        <w:rPr>
          <w:rFonts w:ascii="Times New Roman" w:hAnsi="Times New Roman" w:cs="Times New Roman"/>
        </w:rPr>
      </w:pPr>
    </w:p>
    <w:p w14:paraId="6B29810B" w14:textId="77777777" w:rsidR="003C5216" w:rsidRDefault="003C5216" w:rsidP="00EA14B0">
      <w:pPr>
        <w:rPr>
          <w:rFonts w:ascii="Times New Roman" w:hAnsi="Times New Roman" w:cs="Times New Roman"/>
        </w:rPr>
      </w:pPr>
    </w:p>
    <w:p w14:paraId="32487257" w14:textId="77777777" w:rsidR="003C5216" w:rsidRDefault="003C5216" w:rsidP="00EA14B0">
      <w:pPr>
        <w:rPr>
          <w:rFonts w:ascii="Times New Roman" w:hAnsi="Times New Roman" w:cs="Times New Roman"/>
        </w:rPr>
      </w:pPr>
    </w:p>
    <w:p w14:paraId="20574A73" w14:textId="4FCFE542" w:rsidR="003C5216" w:rsidRPr="003C5216" w:rsidRDefault="003C5216" w:rsidP="00EA14B0">
      <w:pPr>
        <w:rPr>
          <w:rFonts w:ascii="Times New Roman" w:hAnsi="Times New Roman" w:cs="Times New Roman"/>
          <w:b/>
        </w:rPr>
      </w:pPr>
      <w:r w:rsidRPr="003C5216">
        <w:rPr>
          <w:rFonts w:ascii="Times New Roman" w:hAnsi="Times New Roman" w:cs="Times New Roman"/>
          <w:b/>
        </w:rPr>
        <w:lastRenderedPageBreak/>
        <w:t>Making Reservation</w:t>
      </w:r>
    </w:p>
    <w:p w14:paraId="44C4963A" w14:textId="136FE3B6" w:rsidR="00194F09" w:rsidRDefault="00194F09"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D4CF2F9" wp14:editId="10D19ACA">
            <wp:extent cx="5114925" cy="2549736"/>
            <wp:effectExtent l="0" t="0" r="0" b="3175"/>
            <wp:docPr id="25" name="Picture 25" descr="C:\Users\JianHao\Desktop\OODP\pics\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make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4388" cy="2564423"/>
                    </a:xfrm>
                    <a:prstGeom prst="rect">
                      <a:avLst/>
                    </a:prstGeom>
                    <a:noFill/>
                    <a:ln>
                      <a:noFill/>
                    </a:ln>
                  </pic:spPr>
                </pic:pic>
              </a:graphicData>
            </a:graphic>
          </wp:inline>
        </w:drawing>
      </w:r>
    </w:p>
    <w:p w14:paraId="6B8C2739" w14:textId="7AC9A319" w:rsidR="00306778" w:rsidRPr="00306778" w:rsidRDefault="00306778" w:rsidP="00EA14B0">
      <w:pPr>
        <w:rPr>
          <w:rFonts w:ascii="Times New Roman" w:hAnsi="Times New Roman" w:cs="Times New Roman"/>
          <w:b/>
        </w:rPr>
      </w:pPr>
      <w:r>
        <w:rPr>
          <w:rFonts w:ascii="Times New Roman" w:hAnsi="Times New Roman" w:cs="Times New Roman"/>
          <w:b/>
        </w:rPr>
        <w:t>Printing Reservation List</w:t>
      </w:r>
    </w:p>
    <w:p w14:paraId="2F2D301C" w14:textId="0B62E231" w:rsidR="00306778" w:rsidRDefault="00306778"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0EFEFFD" wp14:editId="53EF3786">
            <wp:extent cx="2910551" cy="2705100"/>
            <wp:effectExtent l="0" t="0" r="4445" b="0"/>
            <wp:docPr id="33" name="Picture 33" descr="C:\Users\JianHao\Desktop\OODP\pics\print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nHao\Desktop\OODP\pics\printReserv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255" cy="2712260"/>
                    </a:xfrm>
                    <a:prstGeom prst="rect">
                      <a:avLst/>
                    </a:prstGeom>
                    <a:noFill/>
                    <a:ln>
                      <a:noFill/>
                    </a:ln>
                  </pic:spPr>
                </pic:pic>
              </a:graphicData>
            </a:graphic>
          </wp:inline>
        </w:drawing>
      </w:r>
    </w:p>
    <w:p w14:paraId="2457BBAC" w14:textId="0FDFF584" w:rsidR="00194F09" w:rsidRPr="00866669" w:rsidRDefault="004E5BA1" w:rsidP="00EA14B0">
      <w:pPr>
        <w:rPr>
          <w:rFonts w:ascii="Times New Roman" w:hAnsi="Times New Roman" w:cs="Times New Roman"/>
          <w:b/>
        </w:rPr>
      </w:pPr>
      <w:r>
        <w:rPr>
          <w:rFonts w:ascii="Times New Roman" w:hAnsi="Times New Roman" w:cs="Times New Roman"/>
          <w:b/>
        </w:rPr>
        <w:t>Check In with Reservation</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Check Out</w:t>
      </w:r>
    </w:p>
    <w:p w14:paraId="37412B4E" w14:textId="759549C0" w:rsidR="00194F09" w:rsidRDefault="004E5BA1" w:rsidP="00EA14B0">
      <w:pPr>
        <w:rPr>
          <w:rFonts w:ascii="Times New Roman" w:hAnsi="Times New Roman" w:cs="Times New Roman"/>
        </w:rPr>
      </w:pPr>
      <w:r>
        <w:rPr>
          <w:rFonts w:ascii="Times New Roman" w:hAnsi="Times New Roman" w:cs="Times New Roman"/>
          <w:noProof/>
          <w:lang w:val="en-SG" w:eastAsia="zh-CN"/>
        </w:rPr>
        <w:drawing>
          <wp:anchor distT="0" distB="0" distL="114300" distR="114300" simplePos="0" relativeHeight="251665408" behindDoc="0" locked="0" layoutInCell="1" allowOverlap="1" wp14:anchorId="253295D9" wp14:editId="2B8C51D7">
            <wp:simplePos x="0" y="0"/>
            <wp:positionH relativeFrom="column">
              <wp:posOffset>3221355</wp:posOffset>
            </wp:positionH>
            <wp:positionV relativeFrom="paragraph">
              <wp:posOffset>142240</wp:posOffset>
            </wp:positionV>
            <wp:extent cx="3086100" cy="2428875"/>
            <wp:effectExtent l="0" t="0" r="0" b="9525"/>
            <wp:wrapThrough wrapText="bothSides">
              <wp:wrapPolygon edited="0">
                <wp:start x="0" y="0"/>
                <wp:lineTo x="0" y="21515"/>
                <wp:lineTo x="21467" y="21515"/>
                <wp:lineTo x="21467" y="0"/>
                <wp:lineTo x="0" y="0"/>
              </wp:wrapPolygon>
            </wp:wrapThrough>
            <wp:docPr id="27" name="Picture 27" descr="C:\Users\JianHao\Desktop\OODP\pics\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Hao\Desktop\OODP\pics\check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428875"/>
                    </a:xfrm>
                    <a:prstGeom prst="rect">
                      <a:avLst/>
                    </a:prstGeom>
                    <a:noFill/>
                    <a:ln>
                      <a:noFill/>
                    </a:ln>
                  </pic:spPr>
                </pic:pic>
              </a:graphicData>
            </a:graphic>
          </wp:anchor>
        </w:drawing>
      </w:r>
      <w:r>
        <w:rPr>
          <w:rFonts w:ascii="Times New Roman" w:hAnsi="Times New Roman" w:cs="Times New Roman"/>
          <w:noProof/>
          <w:lang w:val="en-SG" w:eastAsia="zh-CN"/>
        </w:rPr>
        <w:drawing>
          <wp:anchor distT="0" distB="0" distL="114300" distR="114300" simplePos="0" relativeHeight="251666432" behindDoc="1" locked="0" layoutInCell="1" allowOverlap="1" wp14:anchorId="5697B913" wp14:editId="48D15B28">
            <wp:simplePos x="0" y="0"/>
            <wp:positionH relativeFrom="column">
              <wp:posOffset>1905</wp:posOffset>
            </wp:positionH>
            <wp:positionV relativeFrom="paragraph">
              <wp:posOffset>142240</wp:posOffset>
            </wp:positionV>
            <wp:extent cx="3048000" cy="1181100"/>
            <wp:effectExtent l="0" t="0" r="0" b="0"/>
            <wp:wrapNone/>
            <wp:docPr id="24" name="Picture 24" descr="C:\Users\JianHao\Desktop\OODP\pics\checkinwith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checkinwithreserv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CFEDE" w14:textId="77777777" w:rsidR="00D02CA4" w:rsidRDefault="00D02CA4" w:rsidP="00EA14B0">
      <w:pPr>
        <w:rPr>
          <w:rFonts w:ascii="Times New Roman" w:hAnsi="Times New Roman" w:cs="Times New Roman"/>
        </w:rPr>
      </w:pPr>
    </w:p>
    <w:p w14:paraId="24E52C0A" w14:textId="77777777" w:rsidR="00D02CA4" w:rsidRDefault="00D02CA4" w:rsidP="00EA14B0">
      <w:pPr>
        <w:rPr>
          <w:rFonts w:ascii="Times New Roman" w:hAnsi="Times New Roman" w:cs="Times New Roman"/>
        </w:rPr>
      </w:pPr>
    </w:p>
    <w:p w14:paraId="06D73A5A" w14:textId="77777777" w:rsidR="00D02CA4" w:rsidRDefault="00D02CA4" w:rsidP="00EA14B0">
      <w:pPr>
        <w:rPr>
          <w:rFonts w:ascii="Times New Roman" w:hAnsi="Times New Roman" w:cs="Times New Roman"/>
        </w:rPr>
      </w:pPr>
    </w:p>
    <w:p w14:paraId="09E64373" w14:textId="77777777" w:rsidR="00D02CA4" w:rsidRDefault="00D02CA4" w:rsidP="00EA14B0">
      <w:pPr>
        <w:rPr>
          <w:rFonts w:ascii="Times New Roman" w:hAnsi="Times New Roman" w:cs="Times New Roman"/>
        </w:rPr>
      </w:pPr>
    </w:p>
    <w:p w14:paraId="61B64175" w14:textId="24E5431C" w:rsidR="00D02CA4" w:rsidRDefault="00D02CA4" w:rsidP="00EA14B0">
      <w:pPr>
        <w:rPr>
          <w:rFonts w:ascii="Times New Roman" w:hAnsi="Times New Roman" w:cs="Times New Roman"/>
        </w:rPr>
      </w:pPr>
    </w:p>
    <w:p w14:paraId="27FA0590" w14:textId="32FF1012" w:rsidR="00D02CA4" w:rsidRDefault="00E317BE" w:rsidP="00EA14B0">
      <w:pPr>
        <w:rPr>
          <w:rFonts w:ascii="Times New Roman" w:hAnsi="Times New Roman" w:cs="Times New Roman"/>
        </w:rPr>
      </w:pPr>
      <w:r>
        <w:rPr>
          <w:rFonts w:ascii="Times New Roman" w:hAnsi="Times New Roman" w:cs="Times New Roman"/>
          <w:noProof/>
          <w:lang w:val="en-SG" w:eastAsia="zh-CN"/>
        </w:rPr>
        <w:lastRenderedPageBreak/>
        <w:drawing>
          <wp:anchor distT="0" distB="0" distL="114300" distR="114300" simplePos="0" relativeHeight="251667456" behindDoc="0" locked="0" layoutInCell="1" allowOverlap="1" wp14:anchorId="5E5DCEAC" wp14:editId="31978245">
            <wp:simplePos x="0" y="0"/>
            <wp:positionH relativeFrom="column">
              <wp:posOffset>-102870</wp:posOffset>
            </wp:positionH>
            <wp:positionV relativeFrom="paragraph">
              <wp:posOffset>60325</wp:posOffset>
            </wp:positionV>
            <wp:extent cx="3152775" cy="971550"/>
            <wp:effectExtent l="0" t="0" r="9525" b="0"/>
            <wp:wrapSquare wrapText="bothSides"/>
            <wp:docPr id="29" name="Picture 29" descr="C:\Users\JianHao\Desktop\OODP\pics\cre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create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Creating new Room Service order</w:t>
      </w:r>
    </w:p>
    <w:p w14:paraId="3DB439E8" w14:textId="01BCE4D0" w:rsidR="00D02CA4" w:rsidRDefault="00E317BE"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46A2B7D5" wp14:editId="6B735007">
            <wp:extent cx="2962275" cy="1143613"/>
            <wp:effectExtent l="0" t="0" r="0" b="0"/>
            <wp:docPr id="32" name="Picture 32" descr="C:\Users\JianHao\Desktop\OODP\pics\roomservi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roomserviceor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501" cy="1151807"/>
                    </a:xfrm>
                    <a:prstGeom prst="rect">
                      <a:avLst/>
                    </a:prstGeom>
                    <a:noFill/>
                    <a:ln>
                      <a:noFill/>
                    </a:ln>
                  </pic:spPr>
                </pic:pic>
              </a:graphicData>
            </a:graphic>
          </wp:inline>
        </w:drawing>
      </w:r>
    </w:p>
    <w:p w14:paraId="461E55E4" w14:textId="77777777" w:rsidR="00D02CA4" w:rsidRDefault="00D02CA4" w:rsidP="00EA14B0">
      <w:pPr>
        <w:rPr>
          <w:rFonts w:ascii="Times New Roman" w:hAnsi="Times New Roman" w:cs="Times New Roman"/>
        </w:rPr>
      </w:pPr>
    </w:p>
    <w:p w14:paraId="14D1F927" w14:textId="77777777" w:rsidR="00D02CA4" w:rsidRDefault="00D02CA4" w:rsidP="00EA14B0">
      <w:pPr>
        <w:rPr>
          <w:rFonts w:ascii="Times New Roman" w:hAnsi="Times New Roman" w:cs="Times New Roman"/>
        </w:rPr>
      </w:pPr>
    </w:p>
    <w:p w14:paraId="5650012B" w14:textId="7E1853E8" w:rsidR="00D02CA4" w:rsidRPr="00D02CA4" w:rsidRDefault="00D02CA4" w:rsidP="00EA14B0">
      <w:pPr>
        <w:rPr>
          <w:rFonts w:ascii="Times New Roman" w:hAnsi="Times New Roman" w:cs="Times New Roman"/>
          <w:b/>
        </w:rPr>
      </w:pP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p>
    <w:p w14:paraId="5649AAB5" w14:textId="61EB8838" w:rsidR="00D02CA4" w:rsidRDefault="00D02CA4" w:rsidP="00EA14B0">
      <w:pPr>
        <w:rPr>
          <w:rFonts w:ascii="Times New Roman" w:hAnsi="Times New Roman" w:cs="Times New Roman"/>
        </w:rPr>
      </w:pPr>
    </w:p>
    <w:p w14:paraId="6326C4A8" w14:textId="77777777" w:rsidR="00D02CA4" w:rsidRDefault="00D02CA4" w:rsidP="00EA14B0">
      <w:pPr>
        <w:rPr>
          <w:rFonts w:ascii="Times New Roman" w:hAnsi="Times New Roman" w:cs="Times New Roman"/>
        </w:rPr>
      </w:pPr>
    </w:p>
    <w:p w14:paraId="6153583E" w14:textId="77777777" w:rsidR="00D02CA4" w:rsidRDefault="00D02CA4" w:rsidP="00EA14B0">
      <w:pPr>
        <w:rPr>
          <w:rFonts w:ascii="Times New Roman" w:hAnsi="Times New Roman" w:cs="Times New Roman"/>
        </w:rPr>
      </w:pPr>
    </w:p>
    <w:p w14:paraId="556D1BFD" w14:textId="77777777" w:rsidR="00D02CA4" w:rsidRDefault="00D02CA4" w:rsidP="00EA14B0">
      <w:pPr>
        <w:rPr>
          <w:rFonts w:ascii="Times New Roman" w:hAnsi="Times New Roman" w:cs="Times New Roman"/>
        </w:rPr>
      </w:pPr>
    </w:p>
    <w:p w14:paraId="55D78E1A" w14:textId="557B3F1D" w:rsidR="00D02CA4" w:rsidRPr="008610E9" w:rsidRDefault="00D02CA4" w:rsidP="00EA14B0">
      <w:pPr>
        <w:rPr>
          <w:rFonts w:ascii="Times New Roman" w:hAnsi="Times New Roman" w:cs="Times New Roman"/>
        </w:rPr>
      </w:pPr>
    </w:p>
    <w:sectPr w:rsidR="00D02CA4" w:rsidRPr="008610E9" w:rsidSect="00CB27A1">
      <w:headerReference w:type="default" r:id="rId3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8090A" w14:textId="77777777" w:rsidR="008C0C84" w:rsidRDefault="008C0C84" w:rsidP="00A91D75">
      <w:r>
        <w:separator/>
      </w:r>
    </w:p>
  </w:endnote>
  <w:endnote w:type="continuationSeparator" w:id="0">
    <w:p w14:paraId="2E02AB7A" w14:textId="77777777" w:rsidR="008C0C84" w:rsidRDefault="008C0C84"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88FF9B" w14:textId="77777777" w:rsidR="008C0C84" w:rsidRDefault="008C0C84" w:rsidP="00A91D75">
      <w:r>
        <w:separator/>
      </w:r>
    </w:p>
  </w:footnote>
  <w:footnote w:type="continuationSeparator" w:id="0">
    <w:p w14:paraId="5FBCCCB3" w14:textId="77777777" w:rsidR="008C0C84" w:rsidRDefault="008C0C84"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zh-CN"/>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215C4">
                                  <w:rPr>
                                    <w:noProof/>
                                    <w:color w:val="FFFFFF" w:themeColor="background1"/>
                                  </w:rPr>
                                  <w:t>12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215C4">
                            <w:rPr>
                              <w:noProof/>
                              <w:color w:val="FFFFFF" w:themeColor="background1"/>
                            </w:rPr>
                            <w:t>12</w:t>
                          </w:r>
                          <w:r>
                            <w:rPr>
                              <w:color w:val="FFFFFF" w:themeColor="background1"/>
                            </w:rPr>
                            <w:fldChar w:fldCharType="end"/>
                          </w:r>
                        </w:p>
                      </w:txbxContent>
                    </v:textbox>
                  </v:shape>
                </w:pict>
              </mc:Fallback>
            </mc:AlternateContent>
          </w:r>
          <w:r w:rsidR="00C6323A" w:rsidRPr="00C6323A">
            <w:rPr>
              <w:noProof/>
              <w:lang w:val="en-SG" w:eastAsia="zh-CN"/>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027B5832"/>
    <w:multiLevelType w:val="hybridMultilevel"/>
    <w:tmpl w:val="9402AA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FC"/>
    <w:rsid w:val="00000C24"/>
    <w:rsid w:val="00006B9A"/>
    <w:rsid w:val="0001304E"/>
    <w:rsid w:val="000170C6"/>
    <w:rsid w:val="0002111D"/>
    <w:rsid w:val="00045469"/>
    <w:rsid w:val="0006441A"/>
    <w:rsid w:val="00070D6E"/>
    <w:rsid w:val="00071873"/>
    <w:rsid w:val="00081762"/>
    <w:rsid w:val="000C1045"/>
    <w:rsid w:val="000C1D97"/>
    <w:rsid w:val="000C4968"/>
    <w:rsid w:val="001065E6"/>
    <w:rsid w:val="00107DB6"/>
    <w:rsid w:val="00117496"/>
    <w:rsid w:val="001215C4"/>
    <w:rsid w:val="00124C9D"/>
    <w:rsid w:val="0014574F"/>
    <w:rsid w:val="00163F86"/>
    <w:rsid w:val="00184B35"/>
    <w:rsid w:val="001865F2"/>
    <w:rsid w:val="00194F09"/>
    <w:rsid w:val="001B125D"/>
    <w:rsid w:val="001D1D30"/>
    <w:rsid w:val="001E59F3"/>
    <w:rsid w:val="002063EE"/>
    <w:rsid w:val="00226FF2"/>
    <w:rsid w:val="002305EE"/>
    <w:rsid w:val="00251CC4"/>
    <w:rsid w:val="0025227C"/>
    <w:rsid w:val="00252BEA"/>
    <w:rsid w:val="0026540F"/>
    <w:rsid w:val="0027322E"/>
    <w:rsid w:val="00283276"/>
    <w:rsid w:val="002B2C2A"/>
    <w:rsid w:val="002E3739"/>
    <w:rsid w:val="002F54C7"/>
    <w:rsid w:val="00306778"/>
    <w:rsid w:val="00324D6C"/>
    <w:rsid w:val="00334402"/>
    <w:rsid w:val="003375DF"/>
    <w:rsid w:val="00340FDF"/>
    <w:rsid w:val="00342438"/>
    <w:rsid w:val="00353765"/>
    <w:rsid w:val="00372C70"/>
    <w:rsid w:val="00373DC9"/>
    <w:rsid w:val="00375DFC"/>
    <w:rsid w:val="003B5DB1"/>
    <w:rsid w:val="003C5216"/>
    <w:rsid w:val="003D723B"/>
    <w:rsid w:val="003F429C"/>
    <w:rsid w:val="00410BD1"/>
    <w:rsid w:val="004506C8"/>
    <w:rsid w:val="004673C8"/>
    <w:rsid w:val="004B28CC"/>
    <w:rsid w:val="004B70E1"/>
    <w:rsid w:val="004E5BA1"/>
    <w:rsid w:val="00504458"/>
    <w:rsid w:val="00524D3A"/>
    <w:rsid w:val="0054003D"/>
    <w:rsid w:val="00577305"/>
    <w:rsid w:val="00593115"/>
    <w:rsid w:val="005B051E"/>
    <w:rsid w:val="005B3F3C"/>
    <w:rsid w:val="005C2E0B"/>
    <w:rsid w:val="005D10F3"/>
    <w:rsid w:val="005D3D2C"/>
    <w:rsid w:val="005D432A"/>
    <w:rsid w:val="005D6112"/>
    <w:rsid w:val="005E1FC1"/>
    <w:rsid w:val="005E3BA6"/>
    <w:rsid w:val="006152E6"/>
    <w:rsid w:val="00615CFE"/>
    <w:rsid w:val="00625B03"/>
    <w:rsid w:val="006470E7"/>
    <w:rsid w:val="00677E8A"/>
    <w:rsid w:val="0069098E"/>
    <w:rsid w:val="006B6A90"/>
    <w:rsid w:val="006C6EC7"/>
    <w:rsid w:val="006F6003"/>
    <w:rsid w:val="0070288F"/>
    <w:rsid w:val="0071189A"/>
    <w:rsid w:val="007343C6"/>
    <w:rsid w:val="00740D9C"/>
    <w:rsid w:val="0074300A"/>
    <w:rsid w:val="00754E7B"/>
    <w:rsid w:val="00760843"/>
    <w:rsid w:val="007738FC"/>
    <w:rsid w:val="007B0DFA"/>
    <w:rsid w:val="007D1E68"/>
    <w:rsid w:val="007E357C"/>
    <w:rsid w:val="007E5E59"/>
    <w:rsid w:val="00807C21"/>
    <w:rsid w:val="00813313"/>
    <w:rsid w:val="00823D33"/>
    <w:rsid w:val="00837330"/>
    <w:rsid w:val="0084134C"/>
    <w:rsid w:val="008610E9"/>
    <w:rsid w:val="00866669"/>
    <w:rsid w:val="008759A8"/>
    <w:rsid w:val="00886E0D"/>
    <w:rsid w:val="0089194E"/>
    <w:rsid w:val="00891DD8"/>
    <w:rsid w:val="008A03F2"/>
    <w:rsid w:val="008B2DCA"/>
    <w:rsid w:val="008B46AB"/>
    <w:rsid w:val="008C0C84"/>
    <w:rsid w:val="008D38D7"/>
    <w:rsid w:val="008E707B"/>
    <w:rsid w:val="008F056E"/>
    <w:rsid w:val="00917A19"/>
    <w:rsid w:val="009210A6"/>
    <w:rsid w:val="00924378"/>
    <w:rsid w:val="00935A29"/>
    <w:rsid w:val="0094242D"/>
    <w:rsid w:val="00944D7A"/>
    <w:rsid w:val="00952630"/>
    <w:rsid w:val="0096608A"/>
    <w:rsid w:val="00992ED8"/>
    <w:rsid w:val="009A0F76"/>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C343A"/>
    <w:rsid w:val="00AC7A1C"/>
    <w:rsid w:val="00AD0367"/>
    <w:rsid w:val="00AF6556"/>
    <w:rsid w:val="00B34944"/>
    <w:rsid w:val="00B44200"/>
    <w:rsid w:val="00B67CDE"/>
    <w:rsid w:val="00B7124D"/>
    <w:rsid w:val="00B73441"/>
    <w:rsid w:val="00BB2EF4"/>
    <w:rsid w:val="00BF73A6"/>
    <w:rsid w:val="00C03994"/>
    <w:rsid w:val="00C040AC"/>
    <w:rsid w:val="00C34F7A"/>
    <w:rsid w:val="00C40EEA"/>
    <w:rsid w:val="00C50FEA"/>
    <w:rsid w:val="00C6323A"/>
    <w:rsid w:val="00C77911"/>
    <w:rsid w:val="00C87193"/>
    <w:rsid w:val="00C93E05"/>
    <w:rsid w:val="00CB27A1"/>
    <w:rsid w:val="00CF3633"/>
    <w:rsid w:val="00D02CA4"/>
    <w:rsid w:val="00D167BE"/>
    <w:rsid w:val="00D261F6"/>
    <w:rsid w:val="00D476F7"/>
    <w:rsid w:val="00D55CBC"/>
    <w:rsid w:val="00D8631A"/>
    <w:rsid w:val="00D87CD8"/>
    <w:rsid w:val="00D94AFB"/>
    <w:rsid w:val="00DA6E02"/>
    <w:rsid w:val="00DA6EB1"/>
    <w:rsid w:val="00DB361B"/>
    <w:rsid w:val="00DB7469"/>
    <w:rsid w:val="00DC1D61"/>
    <w:rsid w:val="00DE6CC8"/>
    <w:rsid w:val="00DF1CFA"/>
    <w:rsid w:val="00E019D9"/>
    <w:rsid w:val="00E13785"/>
    <w:rsid w:val="00E317BE"/>
    <w:rsid w:val="00E523C3"/>
    <w:rsid w:val="00E5388E"/>
    <w:rsid w:val="00E53967"/>
    <w:rsid w:val="00E6016B"/>
    <w:rsid w:val="00E94B95"/>
    <w:rsid w:val="00EA14B0"/>
    <w:rsid w:val="00ED6905"/>
    <w:rsid w:val="00EF64C7"/>
    <w:rsid w:val="00F03852"/>
    <w:rsid w:val="00F13392"/>
    <w:rsid w:val="00F166B4"/>
    <w:rsid w:val="00F2337E"/>
    <w:rsid w:val="00F23BDC"/>
    <w:rsid w:val="00F34ED2"/>
    <w:rsid w:val="00F44AF9"/>
    <w:rsid w:val="00F509D5"/>
    <w:rsid w:val="00F62B44"/>
    <w:rsid w:val="00F64FD7"/>
    <w:rsid w:val="00F83377"/>
    <w:rsid w:val="00FA16D0"/>
    <w:rsid w:val="00FB4EA3"/>
    <w:rsid w:val="00FC58FE"/>
    <w:rsid w:val="00FD3186"/>
    <w:rsid w:val="00FD4E3B"/>
    <w:rsid w:val="00FE0D74"/>
    <w:rsid w:val="00FE3D2C"/>
    <w:rsid w:val="00FF17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ListParagraph">
    <w:name w:val="List Paragraph"/>
    <w:basedOn w:val="Normal"/>
    <w:uiPriority w:val="34"/>
    <w:semiHidden/>
    <w:qFormat/>
    <w:rsid w:val="00625B0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21" Type="http://schemas.openxmlformats.org/officeDocument/2006/relationships/image" Target="media/image60.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4.jp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t>
        <a:bodyPr/>
        <a:lstStyle/>
        <a:p>
          <a:endParaRPr lang="en-SG"/>
        </a:p>
      </dgm:t>
    </dgm:pt>
    <dgm:pt modelId="{D7AE7B87-869B-4D4B-A94A-1343D4B6C2FE}" type="pres">
      <dgm:prSet presAssocID="{E9E99354-3B30-4D76-B285-2863C87AF439}" presName="node" presStyleLbl="node1" presStyleIdx="0" presStyleCnt="5">
        <dgm:presLayoutVars>
          <dgm:bulletEnabled val="1"/>
        </dgm:presLayoutVars>
      </dgm:prSet>
      <dgm:spPr/>
      <dgm:t>
        <a:bodyPr/>
        <a:lstStyle/>
        <a:p>
          <a:endParaRPr lang="en-SG"/>
        </a:p>
      </dgm:t>
    </dgm:pt>
    <dgm:pt modelId="{BB7D2693-48C0-4520-9FE3-04DBF182222D}" type="pres">
      <dgm:prSet presAssocID="{D52A3EBA-3EAA-498A-AB41-5B4CAF4088FE}" presName="sibTrans" presStyleLbl="sibTrans2D1" presStyleIdx="0" presStyleCnt="5"/>
      <dgm:spPr/>
      <dgm:t>
        <a:bodyPr/>
        <a:lstStyle/>
        <a:p>
          <a:endParaRPr lang="en-SG"/>
        </a:p>
      </dgm:t>
    </dgm:pt>
    <dgm:pt modelId="{E0C5C3CE-849C-497D-9EE3-5902BD824860}" type="pres">
      <dgm:prSet presAssocID="{D52A3EBA-3EAA-498A-AB41-5B4CAF4088FE}" presName="connectorText" presStyleLbl="sibTrans2D1" presStyleIdx="0" presStyleCnt="5"/>
      <dgm:spPr/>
      <dgm:t>
        <a:bodyPr/>
        <a:lstStyle/>
        <a:p>
          <a:endParaRPr lang="en-SG"/>
        </a:p>
      </dgm:t>
    </dgm:pt>
    <dgm:pt modelId="{D62FE5BD-AC1D-4EEF-BD1B-3FF8A31DC1C9}" type="pres">
      <dgm:prSet presAssocID="{8FE17872-8B74-4B02-8FED-912FD2F4F1AA}" presName="node" presStyleLbl="node1" presStyleIdx="1" presStyleCnt="5">
        <dgm:presLayoutVars>
          <dgm:bulletEnabled val="1"/>
        </dgm:presLayoutVars>
      </dgm:prSet>
      <dgm:spPr/>
      <dgm:t>
        <a:bodyPr/>
        <a:lstStyle/>
        <a:p>
          <a:endParaRPr lang="en-SG"/>
        </a:p>
      </dgm:t>
    </dgm:pt>
    <dgm:pt modelId="{903C44B4-4EF2-4CC0-8D6C-7CBACBB06FB1}" type="pres">
      <dgm:prSet presAssocID="{EAD1E2AB-FB79-4FFE-8EB4-A94A67191229}" presName="sibTrans" presStyleLbl="sibTrans2D1" presStyleIdx="1" presStyleCnt="5"/>
      <dgm:spPr/>
      <dgm:t>
        <a:bodyPr/>
        <a:lstStyle/>
        <a:p>
          <a:endParaRPr lang="en-SG"/>
        </a:p>
      </dgm:t>
    </dgm:pt>
    <dgm:pt modelId="{AF8B57E1-9DC9-4CEE-A77E-C6B7881A2A9D}" type="pres">
      <dgm:prSet presAssocID="{EAD1E2AB-FB79-4FFE-8EB4-A94A67191229}" presName="connectorText" presStyleLbl="sibTrans2D1" presStyleIdx="1" presStyleCnt="5"/>
      <dgm:spPr/>
      <dgm:t>
        <a:bodyPr/>
        <a:lstStyle/>
        <a:p>
          <a:endParaRPr lang="en-SG"/>
        </a:p>
      </dgm:t>
    </dgm:pt>
    <dgm:pt modelId="{3D7B1778-0146-46D5-97BD-99E25EC2FF1B}" type="pres">
      <dgm:prSet presAssocID="{C9DC6BE3-2D0F-40D9-B21D-B7420F2FCA08}" presName="node" presStyleLbl="node1" presStyleIdx="2" presStyleCnt="5">
        <dgm:presLayoutVars>
          <dgm:bulletEnabled val="1"/>
        </dgm:presLayoutVars>
      </dgm:prSet>
      <dgm:spPr/>
      <dgm:t>
        <a:bodyPr/>
        <a:lstStyle/>
        <a:p>
          <a:endParaRPr lang="en-SG"/>
        </a:p>
      </dgm:t>
    </dgm:pt>
    <dgm:pt modelId="{578B7524-6C1E-427C-A5B4-A7E31C473454}" type="pres">
      <dgm:prSet presAssocID="{E76563D8-4EF0-4F66-A00B-E2188D2DB3AB}" presName="sibTrans" presStyleLbl="sibTrans2D1" presStyleIdx="2" presStyleCnt="5"/>
      <dgm:spPr/>
      <dgm:t>
        <a:bodyPr/>
        <a:lstStyle/>
        <a:p>
          <a:endParaRPr lang="en-SG"/>
        </a:p>
      </dgm:t>
    </dgm:pt>
    <dgm:pt modelId="{7E6CB93A-2B15-4D15-BC26-3585C3AAE8AF}" type="pres">
      <dgm:prSet presAssocID="{E76563D8-4EF0-4F66-A00B-E2188D2DB3AB}" presName="connectorText" presStyleLbl="sibTrans2D1" presStyleIdx="2" presStyleCnt="5"/>
      <dgm:spPr/>
      <dgm:t>
        <a:bodyPr/>
        <a:lstStyle/>
        <a:p>
          <a:endParaRPr lang="en-SG"/>
        </a:p>
      </dgm:t>
    </dgm:pt>
    <dgm:pt modelId="{5310B7D3-3DAE-4644-8E22-5378F40149AD}" type="pres">
      <dgm:prSet presAssocID="{D396F4BC-C884-49E3-996D-A69691A7AAFE}" presName="node" presStyleLbl="node1" presStyleIdx="3" presStyleCnt="5">
        <dgm:presLayoutVars>
          <dgm:bulletEnabled val="1"/>
        </dgm:presLayoutVars>
      </dgm:prSet>
      <dgm:spPr/>
      <dgm:t>
        <a:bodyPr/>
        <a:lstStyle/>
        <a:p>
          <a:endParaRPr lang="en-SG"/>
        </a:p>
      </dgm:t>
    </dgm:pt>
    <dgm:pt modelId="{EA2B0AE0-2AF1-498D-B56D-CE65B2A46605}" type="pres">
      <dgm:prSet presAssocID="{7FD8DC89-2463-4DDA-8BEF-B555E1071BBE}" presName="sibTrans" presStyleLbl="sibTrans2D1" presStyleIdx="3" presStyleCnt="5"/>
      <dgm:spPr/>
      <dgm:t>
        <a:bodyPr/>
        <a:lstStyle/>
        <a:p>
          <a:endParaRPr lang="en-SG"/>
        </a:p>
      </dgm:t>
    </dgm:pt>
    <dgm:pt modelId="{385ADD04-34F7-4FC8-8A94-F16781D06F63}" type="pres">
      <dgm:prSet presAssocID="{7FD8DC89-2463-4DDA-8BEF-B555E1071BBE}" presName="connectorText" presStyleLbl="sibTrans2D1" presStyleIdx="3" presStyleCnt="5"/>
      <dgm:spPr/>
      <dgm:t>
        <a:bodyPr/>
        <a:lstStyle/>
        <a:p>
          <a:endParaRPr lang="en-SG"/>
        </a:p>
      </dgm:t>
    </dgm:pt>
    <dgm:pt modelId="{206D7E40-3AF6-4313-8310-7E51A529B190}" type="pres">
      <dgm:prSet presAssocID="{5DA67427-8257-4BDF-B78B-01370C5FFE55}" presName="node" presStyleLbl="node1" presStyleIdx="4" presStyleCnt="5">
        <dgm:presLayoutVars>
          <dgm:bulletEnabled val="1"/>
        </dgm:presLayoutVars>
      </dgm:prSet>
      <dgm:spPr/>
      <dgm:t>
        <a:bodyPr/>
        <a:lstStyle/>
        <a:p>
          <a:endParaRPr lang="en-SG"/>
        </a:p>
      </dgm:t>
    </dgm:pt>
    <dgm:pt modelId="{238AB395-50DA-4B62-ADF1-D566205C8C4A}" type="pres">
      <dgm:prSet presAssocID="{4E12BFA9-C0A7-47AA-8C42-9E6F78DE279F}" presName="sibTrans" presStyleLbl="sibTrans2D1" presStyleIdx="4" presStyleCnt="5"/>
      <dgm:spPr/>
      <dgm:t>
        <a:bodyPr/>
        <a:lstStyle/>
        <a:p>
          <a:endParaRPr lang="en-SG"/>
        </a:p>
      </dgm:t>
    </dgm:pt>
    <dgm:pt modelId="{7E628F42-3B4C-4009-B69E-C2CF5400ECC2}" type="pres">
      <dgm:prSet presAssocID="{4E12BFA9-C0A7-47AA-8C42-9E6F78DE279F}" presName="connectorText" presStyleLbl="sibTrans2D1" presStyleIdx="4" presStyleCnt="5"/>
      <dgm:spPr/>
      <dgm:t>
        <a:bodyPr/>
        <a:lstStyle/>
        <a:p>
          <a:endParaRPr lang="en-SG"/>
        </a:p>
      </dgm:t>
    </dgm:pt>
  </dgm:ptLst>
  <dgm:cxnLst>
    <dgm:cxn modelId="{E4357FD7-9EF9-4153-9470-3276DE72C33D}" srcId="{96667B3B-04E3-4199-B2C3-508E20EB37EB}" destId="{8FE17872-8B74-4B02-8FED-912FD2F4F1AA}" srcOrd="1" destOrd="0" parTransId="{87001AEC-5DBE-448A-B26B-690AB7BBBC82}" sibTransId="{EAD1E2AB-FB79-4FFE-8EB4-A94A67191229}"/>
    <dgm:cxn modelId="{8C16E33A-7BF1-4535-A9B1-8538E3713623}" type="presOf" srcId="{E76563D8-4EF0-4F66-A00B-E2188D2DB3AB}" destId="{7E6CB93A-2B15-4D15-BC26-3585C3AAE8AF}" srcOrd="1" destOrd="0" presId="urn:microsoft.com/office/officeart/2005/8/layout/cycle2"/>
    <dgm:cxn modelId="{F1A82425-364D-428F-8891-2764959D5313}" srcId="{96667B3B-04E3-4199-B2C3-508E20EB37EB}" destId="{D396F4BC-C884-49E3-996D-A69691A7AAFE}" srcOrd="3" destOrd="0" parTransId="{D512B3CC-9255-4BEA-BFAB-942068348EC8}" sibTransId="{7FD8DC89-2463-4DDA-8BEF-B555E1071BBE}"/>
    <dgm:cxn modelId="{45AE5A80-521D-4BDA-8102-4C81F5C93867}" type="presOf" srcId="{E9E99354-3B30-4D76-B285-2863C87AF439}" destId="{D7AE7B87-869B-4D4B-A94A-1343D4B6C2FE}" srcOrd="0" destOrd="0" presId="urn:microsoft.com/office/officeart/2005/8/layout/cycle2"/>
    <dgm:cxn modelId="{9A620BEF-A1FE-441F-AE1B-E147F3E1CD06}" type="presOf" srcId="{D52A3EBA-3EAA-498A-AB41-5B4CAF4088FE}" destId="{BB7D2693-48C0-4520-9FE3-04DBF182222D}" srcOrd="0" destOrd="0" presId="urn:microsoft.com/office/officeart/2005/8/layout/cycle2"/>
    <dgm:cxn modelId="{01A1FCF9-47F0-4278-B377-65A891860AF9}" type="presOf" srcId="{5DA67427-8257-4BDF-B78B-01370C5FFE55}" destId="{206D7E40-3AF6-4313-8310-7E51A529B190}" srcOrd="0" destOrd="0" presId="urn:microsoft.com/office/officeart/2005/8/layout/cycle2"/>
    <dgm:cxn modelId="{8CDC1099-2B3D-46AF-AC3D-34B8C4342098}" type="presOf" srcId="{EAD1E2AB-FB79-4FFE-8EB4-A94A67191229}" destId="{903C44B4-4EF2-4CC0-8D6C-7CBACBB06FB1}"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6FFDACC9-505D-47CF-8DAE-1C514C97D898}" type="presOf" srcId="{4E12BFA9-C0A7-47AA-8C42-9E6F78DE279F}" destId="{7E628F42-3B4C-4009-B69E-C2CF5400ECC2}" srcOrd="1"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A0A7E354-83DD-4173-BDE9-C03BA2A8E2ED}" type="presOf" srcId="{7FD8DC89-2463-4DDA-8BEF-B555E1071BBE}" destId="{385ADD04-34F7-4FC8-8A94-F16781D06F63}" srcOrd="1" destOrd="0" presId="urn:microsoft.com/office/officeart/2005/8/layout/cycle2"/>
    <dgm:cxn modelId="{8D4850FA-1EA4-4AD8-B509-78240C35247F}" type="presOf" srcId="{D52A3EBA-3EAA-498A-AB41-5B4CAF4088FE}" destId="{E0C5C3CE-849C-497D-9EE3-5902BD824860}" srcOrd="1" destOrd="0" presId="urn:microsoft.com/office/officeart/2005/8/layout/cycle2"/>
    <dgm:cxn modelId="{4B5D5C8A-C10A-4BAA-B078-E4C56CECA14C}" type="presOf" srcId="{96667B3B-04E3-4199-B2C3-508E20EB37EB}" destId="{7EE51E28-6ACF-4BF4-99CA-11672079798E}" srcOrd="0" destOrd="0" presId="urn:microsoft.com/office/officeart/2005/8/layout/cycle2"/>
    <dgm:cxn modelId="{6A1CABB6-6956-4042-8700-7B1B80E53B88}" type="presOf" srcId="{E76563D8-4EF0-4F66-A00B-E2188D2DB3AB}" destId="{578B7524-6C1E-427C-A5B4-A7E31C473454}" srcOrd="0" destOrd="0" presId="urn:microsoft.com/office/officeart/2005/8/layout/cycle2"/>
    <dgm:cxn modelId="{81DE2F8E-5A50-4F2C-9082-708C13BBD733}" type="presOf" srcId="{7FD8DC89-2463-4DDA-8BEF-B555E1071BBE}" destId="{EA2B0AE0-2AF1-498D-B56D-CE65B2A46605}" srcOrd="0"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37274DD8-CD8C-4499-BED0-E3460BCE5B15}" type="presOf" srcId="{8FE17872-8B74-4B02-8FED-912FD2F4F1AA}" destId="{D62FE5BD-AC1D-4EEF-BD1B-3FF8A31DC1C9}" srcOrd="0" destOrd="0" presId="urn:microsoft.com/office/officeart/2005/8/layout/cycle2"/>
    <dgm:cxn modelId="{4D55F734-61FA-48D3-AE77-7A90498658CC}" type="presOf" srcId="{D396F4BC-C884-49E3-996D-A69691A7AAFE}" destId="{5310B7D3-3DAE-4644-8E22-5378F40149AD}" srcOrd="0" destOrd="0" presId="urn:microsoft.com/office/officeart/2005/8/layout/cycle2"/>
    <dgm:cxn modelId="{96B7FF48-2B1F-4C32-85B0-58C152B95133}" type="presOf" srcId="{EAD1E2AB-FB79-4FFE-8EB4-A94A67191229}" destId="{AF8B57E1-9DC9-4CEE-A77E-C6B7881A2A9D}" srcOrd="1" destOrd="0" presId="urn:microsoft.com/office/officeart/2005/8/layout/cycle2"/>
    <dgm:cxn modelId="{447907BB-FC85-4D42-A725-1F069BEDB460}" type="presOf" srcId="{4E12BFA9-C0A7-47AA-8C42-9E6F78DE279F}" destId="{238AB395-50DA-4B62-ADF1-D566205C8C4A}" srcOrd="0" destOrd="0" presId="urn:microsoft.com/office/officeart/2005/8/layout/cycle2"/>
    <dgm:cxn modelId="{0C493FB8-8AA1-4ADD-AA3E-E58A2590BF5C}" type="presOf" srcId="{C9DC6BE3-2D0F-40D9-B21D-B7420F2FCA08}" destId="{3D7B1778-0146-46D5-97BD-99E25EC2FF1B}" srcOrd="0" destOrd="0" presId="urn:microsoft.com/office/officeart/2005/8/layout/cycle2"/>
    <dgm:cxn modelId="{20141D07-3FC8-415F-8186-896893B9FAA1}" type="presParOf" srcId="{7EE51E28-6ACF-4BF4-99CA-11672079798E}" destId="{D7AE7B87-869B-4D4B-A94A-1343D4B6C2FE}" srcOrd="0" destOrd="0" presId="urn:microsoft.com/office/officeart/2005/8/layout/cycle2"/>
    <dgm:cxn modelId="{0A85895C-B5BB-443F-8C18-564EC2AF212B}" type="presParOf" srcId="{7EE51E28-6ACF-4BF4-99CA-11672079798E}" destId="{BB7D2693-48C0-4520-9FE3-04DBF182222D}" srcOrd="1" destOrd="0" presId="urn:microsoft.com/office/officeart/2005/8/layout/cycle2"/>
    <dgm:cxn modelId="{E0193741-B5ED-44E2-80A8-92F95E7569F2}" type="presParOf" srcId="{BB7D2693-48C0-4520-9FE3-04DBF182222D}" destId="{E0C5C3CE-849C-497D-9EE3-5902BD824860}" srcOrd="0" destOrd="0" presId="urn:microsoft.com/office/officeart/2005/8/layout/cycle2"/>
    <dgm:cxn modelId="{4A7CBC15-E5E3-4A5E-8A86-CB4AAB596DB7}" type="presParOf" srcId="{7EE51E28-6ACF-4BF4-99CA-11672079798E}" destId="{D62FE5BD-AC1D-4EEF-BD1B-3FF8A31DC1C9}" srcOrd="2" destOrd="0" presId="urn:microsoft.com/office/officeart/2005/8/layout/cycle2"/>
    <dgm:cxn modelId="{6C0E7848-49E9-4E95-A3AA-82EF88FA2CF1}" type="presParOf" srcId="{7EE51E28-6ACF-4BF4-99CA-11672079798E}" destId="{903C44B4-4EF2-4CC0-8D6C-7CBACBB06FB1}" srcOrd="3" destOrd="0" presId="urn:microsoft.com/office/officeart/2005/8/layout/cycle2"/>
    <dgm:cxn modelId="{E93EEB32-197A-4CF8-9A50-97801A92CAE7}" type="presParOf" srcId="{903C44B4-4EF2-4CC0-8D6C-7CBACBB06FB1}" destId="{AF8B57E1-9DC9-4CEE-A77E-C6B7881A2A9D}" srcOrd="0" destOrd="0" presId="urn:microsoft.com/office/officeart/2005/8/layout/cycle2"/>
    <dgm:cxn modelId="{9FAA1F41-D05A-41AE-846A-074179D7F4B0}" type="presParOf" srcId="{7EE51E28-6ACF-4BF4-99CA-11672079798E}" destId="{3D7B1778-0146-46D5-97BD-99E25EC2FF1B}" srcOrd="4" destOrd="0" presId="urn:microsoft.com/office/officeart/2005/8/layout/cycle2"/>
    <dgm:cxn modelId="{3A3C98A5-5B27-46B5-A47B-A5FD9BC2D44E}" type="presParOf" srcId="{7EE51E28-6ACF-4BF4-99CA-11672079798E}" destId="{578B7524-6C1E-427C-A5B4-A7E31C473454}" srcOrd="5" destOrd="0" presId="urn:microsoft.com/office/officeart/2005/8/layout/cycle2"/>
    <dgm:cxn modelId="{BB2B510B-AE86-4513-9AAF-413ABE963120}" type="presParOf" srcId="{578B7524-6C1E-427C-A5B4-A7E31C473454}" destId="{7E6CB93A-2B15-4D15-BC26-3585C3AAE8AF}" srcOrd="0" destOrd="0" presId="urn:microsoft.com/office/officeart/2005/8/layout/cycle2"/>
    <dgm:cxn modelId="{0D3CD807-D4EF-455F-8BD4-F820B56293EB}" type="presParOf" srcId="{7EE51E28-6ACF-4BF4-99CA-11672079798E}" destId="{5310B7D3-3DAE-4644-8E22-5378F40149AD}" srcOrd="6" destOrd="0" presId="urn:microsoft.com/office/officeart/2005/8/layout/cycle2"/>
    <dgm:cxn modelId="{9E0B2D97-3F7C-4014-837A-8C5D292F49C3}" type="presParOf" srcId="{7EE51E28-6ACF-4BF4-99CA-11672079798E}" destId="{EA2B0AE0-2AF1-498D-B56D-CE65B2A46605}" srcOrd="7" destOrd="0" presId="urn:microsoft.com/office/officeart/2005/8/layout/cycle2"/>
    <dgm:cxn modelId="{D00C31E3-5C05-4783-AEA5-24578392CDDD}" type="presParOf" srcId="{EA2B0AE0-2AF1-498D-B56D-CE65B2A46605}" destId="{385ADD04-34F7-4FC8-8A94-F16781D06F63}" srcOrd="0" destOrd="0" presId="urn:microsoft.com/office/officeart/2005/8/layout/cycle2"/>
    <dgm:cxn modelId="{DDB5C69D-C962-4AFD-95AE-515FAA7D6C8D}" type="presParOf" srcId="{7EE51E28-6ACF-4BF4-99CA-11672079798E}" destId="{206D7E40-3AF6-4313-8310-7E51A529B190}" srcOrd="8" destOrd="0" presId="urn:microsoft.com/office/officeart/2005/8/layout/cycle2"/>
    <dgm:cxn modelId="{8797E65E-A8C1-43BE-A871-3F8FE68C991E}" type="presParOf" srcId="{7EE51E28-6ACF-4BF4-99CA-11672079798E}" destId="{238AB395-50DA-4B62-ADF1-D566205C8C4A}" srcOrd="9" destOrd="0" presId="urn:microsoft.com/office/officeart/2005/8/layout/cycle2"/>
    <dgm:cxn modelId="{2E9F51E0-7699-4DF9-B0EF-DF8ADF1C2969}"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5E6209-D640-4169-93FE-18EE2B808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77</TotalTime>
  <Pages>12</Pages>
  <Words>853</Words>
  <Characters>4865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JianHao</cp:lastModifiedBy>
  <cp:revision>3</cp:revision>
  <dcterms:created xsi:type="dcterms:W3CDTF">2018-04-19T11:35:00Z</dcterms:created>
  <dcterms:modified xsi:type="dcterms:W3CDTF">2018-04-19T12:51:00Z</dcterms:modified>
  <cp:contentStatus/>
  <cp:version/>
</cp:coreProperties>
</file>